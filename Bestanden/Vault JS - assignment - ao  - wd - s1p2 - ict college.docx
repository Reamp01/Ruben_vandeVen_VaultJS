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60052" w14:textId="77777777" w:rsidR="00241677" w:rsidRPr="005752D9" w:rsidRDefault="00DC5360" w:rsidP="00241677">
      <w:pPr>
        <w:outlineLvl w:val="0"/>
        <w:rPr>
          <w:sz w:val="36"/>
          <w:lang w:val="en-GB"/>
        </w:rPr>
      </w:pPr>
      <w:r w:rsidRPr="005752D9">
        <w:rPr>
          <w:sz w:val="36"/>
          <w:lang w:val="en-GB"/>
        </w:rPr>
        <w:t>Assignment</w:t>
      </w:r>
      <w:r w:rsidR="00241677" w:rsidRPr="005752D9">
        <w:rPr>
          <w:sz w:val="36"/>
          <w:lang w:val="en-GB"/>
        </w:rPr>
        <w:t xml:space="preserve"> </w:t>
      </w:r>
      <w:r w:rsidR="00904D01">
        <w:rPr>
          <w:sz w:val="36"/>
          <w:lang w:val="en-GB"/>
        </w:rPr>
        <w:t>Vault JS</w:t>
      </w:r>
    </w:p>
    <w:p w14:paraId="3D8745CC" w14:textId="77777777" w:rsidR="00241677" w:rsidRPr="005752D9" w:rsidRDefault="00DC5360" w:rsidP="00241677">
      <w:pPr>
        <w:rPr>
          <w:rFonts w:ascii="Calibri" w:eastAsia="Times New Roman" w:hAnsi="Calibri" w:cs="Times New Roman"/>
          <w:lang w:val="en-GB" w:eastAsia="nl-NL"/>
        </w:rPr>
      </w:pPr>
      <w:r w:rsidRPr="005752D9">
        <w:rPr>
          <w:sz w:val="20"/>
          <w:lang w:val="en-GB"/>
        </w:rPr>
        <w:t>Date</w:t>
      </w:r>
      <w:r w:rsidR="00241677" w:rsidRPr="005752D9">
        <w:rPr>
          <w:sz w:val="20"/>
          <w:lang w:val="en-GB"/>
        </w:rPr>
        <w:tab/>
      </w:r>
      <w:r w:rsidR="00583CA7" w:rsidRPr="005752D9">
        <w:rPr>
          <w:sz w:val="20"/>
          <w:lang w:val="en-GB"/>
        </w:rPr>
        <w:tab/>
      </w:r>
      <w:r w:rsidR="00241677" w:rsidRPr="005752D9">
        <w:rPr>
          <w:sz w:val="20"/>
          <w:lang w:val="en-GB"/>
        </w:rPr>
        <w:t xml:space="preserve">: </w:t>
      </w:r>
      <w:r w:rsidR="00904D01">
        <w:rPr>
          <w:sz w:val="20"/>
          <w:lang w:val="en-GB"/>
        </w:rPr>
        <w:t>04feb2018</w:t>
      </w:r>
    </w:p>
    <w:p w14:paraId="098D79A8" w14:textId="120D36C3" w:rsidR="000315D3" w:rsidRPr="00692619" w:rsidRDefault="00DC5360" w:rsidP="00241677">
      <w:pPr>
        <w:rPr>
          <w:sz w:val="20"/>
          <w:lang w:val="en-GB"/>
        </w:rPr>
      </w:pPr>
      <w:r w:rsidRPr="005752D9">
        <w:rPr>
          <w:sz w:val="20"/>
          <w:lang w:val="en-GB"/>
        </w:rPr>
        <w:t>By</w:t>
      </w:r>
      <w:r w:rsidR="00241677" w:rsidRPr="005752D9">
        <w:rPr>
          <w:sz w:val="20"/>
          <w:lang w:val="en-GB"/>
        </w:rPr>
        <w:tab/>
      </w:r>
      <w:r w:rsidR="00583CA7" w:rsidRPr="005752D9">
        <w:rPr>
          <w:sz w:val="20"/>
          <w:lang w:val="en-GB"/>
        </w:rPr>
        <w:tab/>
      </w:r>
      <w:r w:rsidR="00241677" w:rsidRPr="005752D9">
        <w:rPr>
          <w:sz w:val="20"/>
          <w:lang w:val="en-GB"/>
        </w:rPr>
        <w:t xml:space="preserve">: </w:t>
      </w:r>
      <w:r w:rsidR="005752D9" w:rsidRPr="005752D9">
        <w:rPr>
          <w:sz w:val="20"/>
          <w:lang w:val="en-GB"/>
        </w:rPr>
        <w:t xml:space="preserve">Benjamin </w:t>
      </w:r>
      <w:proofErr w:type="spellStart"/>
      <w:r w:rsidR="005752D9" w:rsidRPr="005752D9">
        <w:rPr>
          <w:sz w:val="20"/>
          <w:lang w:val="en-GB"/>
        </w:rPr>
        <w:t>Porobic</w:t>
      </w:r>
      <w:proofErr w:type="spellEnd"/>
      <w:r w:rsidR="005752D9" w:rsidRPr="005752D9">
        <w:rPr>
          <w:sz w:val="20"/>
          <w:lang w:val="en-GB"/>
        </w:rPr>
        <w:t xml:space="preserve"> (</w:t>
      </w:r>
      <w:hyperlink r:id="rId7" w:history="1">
        <w:r w:rsidR="005752D9" w:rsidRPr="00A9540F">
          <w:rPr>
            <w:rStyle w:val="Hyperlink"/>
            <w:color w:val="0000FF"/>
            <w:sz w:val="20"/>
            <w:shd w:val="clear" w:color="auto" w:fill="FFFFFF" w:themeFill="background1"/>
            <w:lang w:val="en-GB"/>
          </w:rPr>
          <w:t>b.porobic@roc-teraa.nl</w:t>
        </w:r>
      </w:hyperlink>
      <w:r w:rsidR="005752D9" w:rsidRPr="005752D9">
        <w:rPr>
          <w:sz w:val="20"/>
          <w:lang w:val="en-GB"/>
        </w:rPr>
        <w:t xml:space="preserve">) &amp; Peter </w:t>
      </w:r>
      <w:proofErr w:type="spellStart"/>
      <w:r w:rsidR="005752D9" w:rsidRPr="005752D9">
        <w:rPr>
          <w:sz w:val="20"/>
          <w:lang w:val="en-GB"/>
        </w:rPr>
        <w:t>Nocker</w:t>
      </w:r>
      <w:proofErr w:type="spellEnd"/>
      <w:r w:rsidR="005752D9" w:rsidRPr="005752D9">
        <w:rPr>
          <w:sz w:val="20"/>
          <w:lang w:val="en-GB"/>
        </w:rPr>
        <w:t xml:space="preserve"> (</w:t>
      </w:r>
      <w:hyperlink r:id="rId8" w:history="1">
        <w:r w:rsidR="000315D3" w:rsidRPr="00A92128">
          <w:rPr>
            <w:rStyle w:val="Hyperlink"/>
            <w:sz w:val="20"/>
            <w:lang w:val="en-GB"/>
          </w:rPr>
          <w:t>p.nocker@roc-teraa.nl</w:t>
        </w:r>
      </w:hyperlink>
      <w:r w:rsidR="005752D9" w:rsidRPr="005752D9">
        <w:rPr>
          <w:sz w:val="20"/>
          <w:lang w:val="en-GB"/>
        </w:rPr>
        <w:t>)</w:t>
      </w:r>
    </w:p>
    <w:p w14:paraId="1380CDA4" w14:textId="77777777" w:rsidR="00583CA7" w:rsidRPr="005752D9" w:rsidRDefault="00DC5360" w:rsidP="00241677">
      <w:pPr>
        <w:rPr>
          <w:sz w:val="20"/>
          <w:lang w:val="en-GB"/>
        </w:rPr>
      </w:pPr>
      <w:r w:rsidRPr="005752D9">
        <w:rPr>
          <w:sz w:val="20"/>
          <w:lang w:val="en-GB"/>
        </w:rPr>
        <w:t>Hours</w:t>
      </w:r>
      <w:r w:rsidR="00635984" w:rsidRPr="005752D9">
        <w:rPr>
          <w:sz w:val="20"/>
          <w:lang w:val="en-GB"/>
        </w:rPr>
        <w:tab/>
      </w:r>
      <w:r w:rsidR="00583CA7" w:rsidRPr="005752D9">
        <w:rPr>
          <w:sz w:val="20"/>
          <w:lang w:val="en-GB"/>
        </w:rPr>
        <w:tab/>
      </w:r>
      <w:r w:rsidR="00635984" w:rsidRPr="005752D9">
        <w:rPr>
          <w:sz w:val="20"/>
          <w:lang w:val="en-GB"/>
        </w:rPr>
        <w:t xml:space="preserve">: </w:t>
      </w:r>
      <w:r w:rsidR="0065334B">
        <w:rPr>
          <w:sz w:val="20"/>
          <w:lang w:val="en-GB"/>
        </w:rPr>
        <w:t>7,5</w:t>
      </w:r>
      <w:r w:rsidR="0060484E">
        <w:rPr>
          <w:sz w:val="20"/>
          <w:lang w:val="en-GB"/>
        </w:rPr>
        <w:t xml:space="preserve"> hours (3</w:t>
      </w:r>
      <w:r w:rsidR="00CE74F8">
        <w:rPr>
          <w:sz w:val="20"/>
          <w:lang w:val="en-GB"/>
        </w:rPr>
        <w:t xml:space="preserve"> weeks, 2</w:t>
      </w:r>
      <w:r w:rsidR="005752D9" w:rsidRPr="005752D9">
        <w:rPr>
          <w:sz w:val="20"/>
          <w:lang w:val="en-GB"/>
        </w:rPr>
        <w:t>.5 hours a week)</w:t>
      </w:r>
    </w:p>
    <w:p w14:paraId="4F5DDB7A" w14:textId="77777777" w:rsidR="00241677" w:rsidRPr="005752D9" w:rsidRDefault="009A2BA2" w:rsidP="00241677">
      <w:pPr>
        <w:rPr>
          <w:sz w:val="20"/>
          <w:lang w:val="en-GB"/>
        </w:rPr>
      </w:pPr>
      <w:r w:rsidRPr="005752D9">
        <w:rPr>
          <w:sz w:val="20"/>
          <w:lang w:val="en-GB"/>
        </w:rPr>
        <w:t>Assessment</w:t>
      </w:r>
      <w:r w:rsidRPr="005752D9">
        <w:rPr>
          <w:sz w:val="20"/>
          <w:lang w:val="en-GB"/>
        </w:rPr>
        <w:tab/>
        <w:t>: Individual</w:t>
      </w:r>
    </w:p>
    <w:p w14:paraId="5EB9BB6C" w14:textId="77777777" w:rsidR="005752D9" w:rsidRPr="00C4406D" w:rsidRDefault="005752D9" w:rsidP="00241677">
      <w:pPr>
        <w:rPr>
          <w:lang w:val="en-GB"/>
        </w:rPr>
      </w:pPr>
    </w:p>
    <w:p w14:paraId="165811DA" w14:textId="77777777" w:rsidR="00DC5360" w:rsidRPr="00A9540F" w:rsidRDefault="00DC5360" w:rsidP="00DC5360">
      <w:pPr>
        <w:rPr>
          <w:u w:val="single"/>
          <w:lang w:val="en-GB"/>
        </w:rPr>
      </w:pPr>
      <w:r w:rsidRPr="00A9540F">
        <w:rPr>
          <w:u w:val="single"/>
          <w:lang w:val="en-GB"/>
        </w:rPr>
        <w:t>Read the assignment carefully and</w:t>
      </w:r>
      <w:r w:rsidR="00A36C55" w:rsidRPr="00A9540F">
        <w:rPr>
          <w:u w:val="single"/>
          <w:lang w:val="en-GB"/>
        </w:rPr>
        <w:t xml:space="preserve"> ask questions if anything is not clear</w:t>
      </w:r>
      <w:r w:rsidRPr="00A9540F">
        <w:rPr>
          <w:u w:val="single"/>
          <w:lang w:val="en-GB"/>
        </w:rPr>
        <w:t xml:space="preserve">. </w:t>
      </w:r>
    </w:p>
    <w:p w14:paraId="4BB19616" w14:textId="44D50CDA" w:rsidR="00764AB1" w:rsidRDefault="00BA5EF4" w:rsidP="00E16C1E">
      <w:pPr>
        <w:pStyle w:val="Kop1"/>
        <w:rPr>
          <w:lang w:val="en-GB"/>
        </w:rPr>
      </w:pPr>
      <w:r w:rsidRPr="001A52A6">
        <w:rPr>
          <w:noProof/>
          <w:lang w:val="nl-NL" w:eastAsia="nl-NL"/>
        </w:rPr>
        <w:drawing>
          <wp:anchor distT="0" distB="0" distL="114300" distR="114300" simplePos="0" relativeHeight="251668480" behindDoc="0" locked="0" layoutInCell="1" allowOverlap="1" wp14:anchorId="3BFC390C" wp14:editId="595D5E4F">
            <wp:simplePos x="0" y="0"/>
            <wp:positionH relativeFrom="column">
              <wp:posOffset>3257833</wp:posOffset>
            </wp:positionH>
            <wp:positionV relativeFrom="paragraph">
              <wp:posOffset>394356</wp:posOffset>
            </wp:positionV>
            <wp:extent cx="3027600" cy="2275200"/>
            <wp:effectExtent l="0" t="0" r="1905" b="0"/>
            <wp:wrapSquare wrapText="bothSides"/>
            <wp:docPr id="9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Picture 4"/>
                    <pic:cNvPicPr>
                      <a:picLocks noChangeAspect="1"/>
                    </pic:cNvPicPr>
                  </pic:nvPicPr>
                  <pic:blipFill rotWithShape="1">
                    <a:blip r:embed="rId9">
                      <a:extLst>
                        <a:ext uri="{28A0092B-C50C-407E-A947-70E740481C1C}">
                          <a14:useLocalDpi xmlns:a14="http://schemas.microsoft.com/office/drawing/2010/main" val="0"/>
                        </a:ext>
                      </a:extLst>
                    </a:blip>
                    <a:srcRect l="21742" t="2376" r="25699" b="27267"/>
                    <a:stretch/>
                  </pic:blipFill>
                  <pic:spPr bwMode="auto">
                    <a:xfrm>
                      <a:off x="0" y="0"/>
                      <a:ext cx="3027600" cy="2275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4304">
        <w:rPr>
          <w:lang w:val="en-GB"/>
        </w:rPr>
        <w:t>Introduction</w:t>
      </w:r>
    </w:p>
    <w:p w14:paraId="76D7A52D" w14:textId="043D7598" w:rsidR="00942B5B" w:rsidRPr="004239F3" w:rsidRDefault="00904D01" w:rsidP="00884F00">
      <w:r>
        <w:t xml:space="preserve">In this course we are going to learn the basics of the coding language “JavaScript”. The purpose of this course is to enhance your knowledge of different programming languages and to show you that they are not that different from each other. We are going to demonstrate that by building a vault. Because you have already made such an assignment in C# you will quickly see the similarities between the two coding languages. </w:t>
      </w:r>
    </w:p>
    <w:p w14:paraId="49E8B1B9" w14:textId="77777777" w:rsidR="00DC5360" w:rsidRPr="006B2E36" w:rsidRDefault="00DC6333" w:rsidP="00E16C1E">
      <w:pPr>
        <w:pStyle w:val="Kop1"/>
        <w:rPr>
          <w:rFonts w:eastAsia="Times New Roman"/>
          <w:lang w:val="en-GB" w:eastAsia="nl-NL"/>
        </w:rPr>
      </w:pPr>
      <w:r w:rsidRPr="00DA4304">
        <w:rPr>
          <w:rFonts w:eastAsia="Times New Roman"/>
          <w:lang w:val="en-GB" w:eastAsia="nl-NL"/>
        </w:rPr>
        <w:t>Prior knowledge</w:t>
      </w:r>
      <w:r w:rsidR="009A2BA2">
        <w:rPr>
          <w:rFonts w:eastAsia="Times New Roman"/>
          <w:lang w:val="en-GB" w:eastAsia="nl-NL"/>
        </w:rPr>
        <w:t xml:space="preserve"> &amp;</w:t>
      </w:r>
      <w:r w:rsidRPr="00DA4304">
        <w:rPr>
          <w:rFonts w:eastAsia="Times New Roman"/>
          <w:lang w:val="en-GB" w:eastAsia="nl-NL"/>
        </w:rPr>
        <w:t xml:space="preserve"> </w:t>
      </w:r>
      <w:r w:rsidR="009A2BA2">
        <w:rPr>
          <w:rFonts w:eastAsia="Times New Roman"/>
          <w:lang w:val="en-GB" w:eastAsia="nl-NL"/>
        </w:rPr>
        <w:t>e</w:t>
      </w:r>
      <w:r w:rsidR="00DC5360" w:rsidRPr="00DA4304">
        <w:rPr>
          <w:rFonts w:eastAsia="Times New Roman"/>
          <w:lang w:val="en-GB" w:eastAsia="nl-NL"/>
        </w:rPr>
        <w:t>xamples</w:t>
      </w:r>
      <w:r w:rsidR="007C2CFD" w:rsidRPr="00DA4304">
        <w:rPr>
          <w:rFonts w:eastAsia="Times New Roman"/>
          <w:lang w:val="en-GB" w:eastAsia="nl-NL"/>
        </w:rPr>
        <w:t xml:space="preserve"> </w:t>
      </w:r>
    </w:p>
    <w:p w14:paraId="7EF6E224" w14:textId="77777777" w:rsidR="00B94315" w:rsidRDefault="00B94315" w:rsidP="00DC5360">
      <w:pPr>
        <w:spacing w:line="240" w:lineRule="atLeast"/>
        <w:rPr>
          <w:rFonts w:ascii="Calibri" w:eastAsia="Times New Roman" w:hAnsi="Calibri" w:cs="Times New Roman"/>
          <w:lang w:val="en-GB" w:eastAsia="nl-NL"/>
        </w:rPr>
      </w:pPr>
      <w:r>
        <w:rPr>
          <w:rFonts w:ascii="Calibri" w:eastAsia="Times New Roman" w:hAnsi="Calibri" w:cs="Times New Roman"/>
          <w:lang w:val="en-GB" w:eastAsia="nl-NL"/>
        </w:rPr>
        <w:t xml:space="preserve">To successfully complete this </w:t>
      </w:r>
      <w:r w:rsidR="007345B9">
        <w:rPr>
          <w:rFonts w:ascii="Calibri" w:eastAsia="Times New Roman" w:hAnsi="Calibri" w:cs="Times New Roman"/>
          <w:lang w:val="en-GB" w:eastAsia="nl-NL"/>
        </w:rPr>
        <w:t>assignment,</w:t>
      </w:r>
      <w:r>
        <w:rPr>
          <w:rFonts w:ascii="Calibri" w:eastAsia="Times New Roman" w:hAnsi="Calibri" w:cs="Times New Roman"/>
          <w:lang w:val="en-GB" w:eastAsia="nl-NL"/>
        </w:rPr>
        <w:t xml:space="preserve"> it is necessary to </w:t>
      </w:r>
      <w:proofErr w:type="gramStart"/>
      <w:r>
        <w:rPr>
          <w:rFonts w:ascii="Calibri" w:eastAsia="Times New Roman" w:hAnsi="Calibri" w:cs="Times New Roman"/>
          <w:lang w:val="en-GB" w:eastAsia="nl-NL"/>
        </w:rPr>
        <w:t xml:space="preserve">have </w:t>
      </w:r>
      <w:r w:rsidR="007333F2">
        <w:rPr>
          <w:rFonts w:ascii="Calibri" w:eastAsia="Times New Roman" w:hAnsi="Calibri" w:cs="Times New Roman"/>
          <w:lang w:val="en-GB" w:eastAsia="nl-NL"/>
        </w:rPr>
        <w:t>an</w:t>
      </w:r>
      <w:r>
        <w:rPr>
          <w:rFonts w:ascii="Calibri" w:eastAsia="Times New Roman" w:hAnsi="Calibri" w:cs="Times New Roman"/>
          <w:lang w:val="en-GB" w:eastAsia="nl-NL"/>
        </w:rPr>
        <w:t xml:space="preserve"> </w:t>
      </w:r>
      <w:r w:rsidR="005C24B2">
        <w:rPr>
          <w:rFonts w:ascii="Calibri" w:eastAsia="Times New Roman" w:hAnsi="Calibri" w:cs="Times New Roman"/>
          <w:lang w:val="en-GB" w:eastAsia="nl-NL"/>
        </w:rPr>
        <w:t>understanding of</w:t>
      </w:r>
      <w:proofErr w:type="gramEnd"/>
      <w:r w:rsidR="005C24B2">
        <w:rPr>
          <w:rFonts w:ascii="Calibri" w:eastAsia="Times New Roman" w:hAnsi="Calibri" w:cs="Times New Roman"/>
          <w:lang w:val="en-GB" w:eastAsia="nl-NL"/>
        </w:rPr>
        <w:t xml:space="preserve"> HTML, CSS and JavaScript</w:t>
      </w:r>
      <w:r>
        <w:rPr>
          <w:rFonts w:ascii="Calibri" w:eastAsia="Times New Roman" w:hAnsi="Calibri" w:cs="Times New Roman"/>
          <w:lang w:val="en-GB" w:eastAsia="nl-NL"/>
        </w:rPr>
        <w:t>.</w:t>
      </w:r>
    </w:p>
    <w:p w14:paraId="604E7A69" w14:textId="77777777" w:rsidR="00E16C1E" w:rsidRPr="00E16C1E" w:rsidRDefault="00E16C1E" w:rsidP="00E16C1E">
      <w:pPr>
        <w:pStyle w:val="Kop1"/>
        <w:rPr>
          <w:rFonts w:eastAsia="Times New Roman"/>
          <w:lang w:val="en-GB" w:eastAsia="nl-NL"/>
        </w:rPr>
      </w:pPr>
      <w:r>
        <w:rPr>
          <w:rFonts w:eastAsia="Times New Roman"/>
          <w:lang w:val="en-GB" w:eastAsia="nl-NL"/>
        </w:rPr>
        <w:t>Requirements (</w:t>
      </w:r>
      <w:proofErr w:type="spellStart"/>
      <w:r>
        <w:rPr>
          <w:rFonts w:eastAsia="Times New Roman"/>
          <w:lang w:val="en-GB" w:eastAsia="nl-NL"/>
        </w:rPr>
        <w:t>MoSCoW</w:t>
      </w:r>
      <w:proofErr w:type="spellEnd"/>
      <w:r>
        <w:rPr>
          <w:rFonts w:eastAsia="Times New Roman"/>
          <w:lang w:val="en-GB" w:eastAsia="nl-NL"/>
        </w:rPr>
        <w:t>)</w:t>
      </w:r>
    </w:p>
    <w:p w14:paraId="3DBAE762" w14:textId="77777777" w:rsidR="00590A44" w:rsidRDefault="00A468ED" w:rsidP="00E16C1E">
      <w:pPr>
        <w:pStyle w:val="Kop2"/>
        <w:rPr>
          <w:rFonts w:eastAsia="Times New Roman"/>
          <w:lang w:val="en-GB" w:eastAsia="nl-NL"/>
        </w:rPr>
      </w:pPr>
      <w:r>
        <w:rPr>
          <w:rFonts w:eastAsia="Times New Roman"/>
          <w:lang w:val="en-GB" w:eastAsia="nl-NL"/>
        </w:rPr>
        <w:t>Must</w:t>
      </w:r>
      <w:r w:rsidR="002C4F38">
        <w:rPr>
          <w:rFonts w:eastAsia="Times New Roman"/>
          <w:lang w:val="en-GB" w:eastAsia="nl-NL"/>
        </w:rPr>
        <w:br/>
        <w:t>5,5</w:t>
      </w:r>
    </w:p>
    <w:p w14:paraId="464B8141" w14:textId="77777777" w:rsidR="00423500" w:rsidRPr="00C10AE1" w:rsidRDefault="00423500" w:rsidP="00423500">
      <w:pPr>
        <w:pStyle w:val="Lijstalinea"/>
        <w:numPr>
          <w:ilvl w:val="0"/>
          <w:numId w:val="14"/>
        </w:numPr>
        <w:spacing w:line="240" w:lineRule="atLeast"/>
        <w:rPr>
          <w:rFonts w:ascii="Calibri" w:eastAsia="Times New Roman" w:hAnsi="Calibri" w:cs="Times New Roman"/>
          <w:szCs w:val="20"/>
          <w:highlight w:val="yellow"/>
          <w:lang w:val="en-GB" w:eastAsia="nl-NL"/>
        </w:rPr>
      </w:pPr>
      <w:r w:rsidRPr="00C10AE1">
        <w:rPr>
          <w:rFonts w:ascii="Calibri" w:eastAsia="Times New Roman" w:hAnsi="Calibri" w:cs="Times New Roman"/>
          <w:szCs w:val="20"/>
          <w:highlight w:val="yellow"/>
          <w:lang w:val="en-GB" w:eastAsia="nl-NL"/>
        </w:rPr>
        <w:t>User must be able to enter 3 numbers</w:t>
      </w:r>
    </w:p>
    <w:p w14:paraId="59AA6E9B" w14:textId="77777777" w:rsidR="00423500" w:rsidRPr="00C10AE1" w:rsidRDefault="00423500" w:rsidP="00423500">
      <w:pPr>
        <w:pStyle w:val="Lijstalinea"/>
        <w:numPr>
          <w:ilvl w:val="0"/>
          <w:numId w:val="14"/>
        </w:numPr>
        <w:rPr>
          <w:highlight w:val="yellow"/>
        </w:rPr>
      </w:pPr>
      <w:r w:rsidRPr="00C10AE1">
        <w:rPr>
          <w:highlight w:val="yellow"/>
        </w:rPr>
        <w:t>Notifications when correct code is entered</w:t>
      </w:r>
    </w:p>
    <w:p w14:paraId="7A6221E6" w14:textId="77777777" w:rsidR="00423500" w:rsidRPr="00C10AE1" w:rsidRDefault="00423500" w:rsidP="00423500">
      <w:pPr>
        <w:pStyle w:val="Lijstalinea"/>
        <w:numPr>
          <w:ilvl w:val="1"/>
          <w:numId w:val="14"/>
        </w:numPr>
        <w:rPr>
          <w:highlight w:val="yellow"/>
          <w:lang w:val="en-GB" w:eastAsia="nl-NL"/>
        </w:rPr>
      </w:pPr>
      <w:r w:rsidRPr="00C10AE1">
        <w:rPr>
          <w:highlight w:val="yellow"/>
          <w:lang w:val="en-GB" w:eastAsia="nl-NL"/>
        </w:rPr>
        <w:t>“Code is correct”</w:t>
      </w:r>
    </w:p>
    <w:p w14:paraId="21BB5C7B" w14:textId="77777777" w:rsidR="00423500" w:rsidRPr="00C10AE1" w:rsidRDefault="00423500" w:rsidP="00423500">
      <w:pPr>
        <w:pStyle w:val="Lijstalinea"/>
        <w:numPr>
          <w:ilvl w:val="0"/>
          <w:numId w:val="14"/>
        </w:numPr>
        <w:rPr>
          <w:highlight w:val="yellow"/>
        </w:rPr>
      </w:pPr>
      <w:r w:rsidRPr="00C10AE1">
        <w:rPr>
          <w:highlight w:val="yellow"/>
        </w:rPr>
        <w:t>Notification when incorrect code is entered</w:t>
      </w:r>
    </w:p>
    <w:p w14:paraId="2BD7B220" w14:textId="77777777" w:rsidR="00423500" w:rsidRPr="00C10AE1" w:rsidRDefault="00423500" w:rsidP="00423500">
      <w:pPr>
        <w:pStyle w:val="Lijstalinea"/>
        <w:numPr>
          <w:ilvl w:val="1"/>
          <w:numId w:val="14"/>
        </w:numPr>
        <w:rPr>
          <w:highlight w:val="yellow"/>
          <w:lang w:val="en-GB" w:eastAsia="nl-NL"/>
        </w:rPr>
      </w:pPr>
      <w:r w:rsidRPr="00C10AE1">
        <w:rPr>
          <w:highlight w:val="yellow"/>
          <w:lang w:val="en-GB" w:eastAsia="nl-NL"/>
        </w:rPr>
        <w:t>“Code is incorrect”</w:t>
      </w:r>
    </w:p>
    <w:p w14:paraId="0CD94E7E" w14:textId="77777777" w:rsidR="0006567B" w:rsidRPr="00C10AE1" w:rsidRDefault="0006567B" w:rsidP="0006567B">
      <w:pPr>
        <w:pStyle w:val="Lijstalinea"/>
        <w:numPr>
          <w:ilvl w:val="0"/>
          <w:numId w:val="14"/>
        </w:numPr>
        <w:rPr>
          <w:highlight w:val="yellow"/>
        </w:rPr>
      </w:pPr>
      <w:r w:rsidRPr="00C10AE1">
        <w:rPr>
          <w:highlight w:val="yellow"/>
        </w:rPr>
        <w:t>Blinking effect to showcase incorrect or correct</w:t>
      </w:r>
    </w:p>
    <w:p w14:paraId="07A4FB96" w14:textId="77777777" w:rsidR="0006567B" w:rsidRPr="00C10AE1" w:rsidRDefault="0006567B" w:rsidP="0006567B">
      <w:pPr>
        <w:pStyle w:val="Lijstalinea"/>
        <w:numPr>
          <w:ilvl w:val="1"/>
          <w:numId w:val="14"/>
        </w:numPr>
        <w:rPr>
          <w:highlight w:val="yellow"/>
        </w:rPr>
      </w:pPr>
      <w:r w:rsidRPr="00C10AE1">
        <w:rPr>
          <w:highlight w:val="yellow"/>
        </w:rPr>
        <w:t>Use green for correct and red for incorrect</w:t>
      </w:r>
    </w:p>
    <w:p w14:paraId="5F546BBA" w14:textId="77777777" w:rsidR="0071558F" w:rsidRPr="00C10AE1" w:rsidRDefault="0071558F" w:rsidP="0071558F">
      <w:pPr>
        <w:pStyle w:val="Lijstalinea"/>
        <w:numPr>
          <w:ilvl w:val="0"/>
          <w:numId w:val="14"/>
        </w:numPr>
        <w:rPr>
          <w:highlight w:val="yellow"/>
        </w:rPr>
      </w:pPr>
      <w:r w:rsidRPr="00C10AE1">
        <w:rPr>
          <w:highlight w:val="yellow"/>
        </w:rPr>
        <w:t>Disable buttons</w:t>
      </w:r>
    </w:p>
    <w:p w14:paraId="44B5AE4A" w14:textId="77777777" w:rsidR="0006567B" w:rsidRPr="00C10AE1" w:rsidRDefault="00EF3080" w:rsidP="0071558F">
      <w:pPr>
        <w:pStyle w:val="Lijstalinea"/>
        <w:numPr>
          <w:ilvl w:val="1"/>
          <w:numId w:val="14"/>
        </w:numPr>
        <w:rPr>
          <w:highlight w:val="yellow"/>
        </w:rPr>
      </w:pPr>
      <w:r w:rsidRPr="00C10AE1">
        <w:rPr>
          <w:highlight w:val="yellow"/>
        </w:rPr>
        <w:t>When the code has been entered the buttons need to be disabled</w:t>
      </w:r>
    </w:p>
    <w:p w14:paraId="08EC200F" w14:textId="77777777" w:rsidR="00DA27D2" w:rsidRPr="00C10AE1" w:rsidRDefault="00DA27D2" w:rsidP="00DA27D2">
      <w:pPr>
        <w:pStyle w:val="Lijstalinea"/>
        <w:numPr>
          <w:ilvl w:val="0"/>
          <w:numId w:val="14"/>
        </w:numPr>
        <w:rPr>
          <w:highlight w:val="green"/>
          <w:lang w:val="en-GB" w:eastAsia="nl-NL"/>
        </w:rPr>
      </w:pPr>
      <w:proofErr w:type="spellStart"/>
      <w:r w:rsidRPr="00C10AE1">
        <w:rPr>
          <w:highlight w:val="green"/>
          <w:lang w:val="en-GB" w:eastAsia="nl-NL"/>
        </w:rPr>
        <w:t>Github</w:t>
      </w:r>
      <w:proofErr w:type="spellEnd"/>
    </w:p>
    <w:p w14:paraId="65968463" w14:textId="77777777" w:rsidR="00212DE0" w:rsidRPr="00C10AE1" w:rsidRDefault="00282BCF" w:rsidP="00212DE0">
      <w:pPr>
        <w:pStyle w:val="Lijstalinea"/>
        <w:numPr>
          <w:ilvl w:val="1"/>
          <w:numId w:val="14"/>
        </w:numPr>
        <w:rPr>
          <w:highlight w:val="green"/>
          <w:lang w:val="en-GB" w:eastAsia="nl-NL"/>
        </w:rPr>
      </w:pPr>
      <w:r w:rsidRPr="00C10AE1">
        <w:rPr>
          <w:highlight w:val="green"/>
          <w:lang w:val="en-GB" w:eastAsia="nl-NL"/>
        </w:rPr>
        <w:t xml:space="preserve">Upload your code regularly to </w:t>
      </w:r>
      <w:proofErr w:type="spellStart"/>
      <w:r w:rsidRPr="00C10AE1">
        <w:rPr>
          <w:highlight w:val="green"/>
          <w:lang w:val="en-GB" w:eastAsia="nl-NL"/>
        </w:rPr>
        <w:t>Github</w:t>
      </w:r>
      <w:proofErr w:type="spellEnd"/>
    </w:p>
    <w:p w14:paraId="5A61B8DC" w14:textId="77777777" w:rsidR="00E43BDC" w:rsidRPr="00C10AE1" w:rsidRDefault="00E43BDC" w:rsidP="00DA27D2">
      <w:pPr>
        <w:pStyle w:val="Lijstalinea"/>
        <w:numPr>
          <w:ilvl w:val="0"/>
          <w:numId w:val="14"/>
        </w:numPr>
        <w:rPr>
          <w:highlight w:val="yellow"/>
          <w:lang w:val="en-GB" w:eastAsia="nl-NL"/>
        </w:rPr>
      </w:pPr>
      <w:r w:rsidRPr="00C10AE1">
        <w:rPr>
          <w:highlight w:val="yellow"/>
          <w:lang w:val="en-GB" w:eastAsia="nl-NL"/>
        </w:rPr>
        <w:t>Coding</w:t>
      </w:r>
      <w:r w:rsidR="00F87A0C" w:rsidRPr="00C10AE1">
        <w:rPr>
          <w:highlight w:val="yellow"/>
          <w:lang w:val="en-GB" w:eastAsia="nl-NL"/>
        </w:rPr>
        <w:t xml:space="preserve"> and structure</w:t>
      </w:r>
    </w:p>
    <w:p w14:paraId="71FDA32A" w14:textId="77777777" w:rsidR="00B97D5B" w:rsidRPr="00C10AE1" w:rsidRDefault="00B97D5B" w:rsidP="00B97D5B">
      <w:pPr>
        <w:pStyle w:val="Lijstalinea"/>
        <w:numPr>
          <w:ilvl w:val="1"/>
          <w:numId w:val="14"/>
        </w:numPr>
        <w:rPr>
          <w:highlight w:val="yellow"/>
          <w:lang w:val="en-GB" w:eastAsia="nl-NL"/>
        </w:rPr>
      </w:pPr>
      <w:r w:rsidRPr="00C10AE1">
        <w:rPr>
          <w:highlight w:val="yellow"/>
          <w:lang w:val="en-GB" w:eastAsia="nl-NL"/>
        </w:rPr>
        <w:t>Organize files neatly in folders</w:t>
      </w:r>
    </w:p>
    <w:p w14:paraId="2A697AE5" w14:textId="77777777" w:rsidR="00B97D5B" w:rsidRPr="00C10AE1" w:rsidRDefault="00B97D5B" w:rsidP="00B97D5B">
      <w:pPr>
        <w:pStyle w:val="Lijstalinea"/>
        <w:numPr>
          <w:ilvl w:val="1"/>
          <w:numId w:val="14"/>
        </w:numPr>
        <w:rPr>
          <w:highlight w:val="yellow"/>
          <w:lang w:val="en-GB" w:eastAsia="nl-NL"/>
        </w:rPr>
      </w:pPr>
      <w:r w:rsidRPr="00C10AE1">
        <w:rPr>
          <w:highlight w:val="yellow"/>
          <w:lang w:val="en-GB" w:eastAsia="nl-NL"/>
        </w:rPr>
        <w:t>Logical and consistent names for variables, id’s and classes</w:t>
      </w:r>
    </w:p>
    <w:p w14:paraId="2B9C67C1" w14:textId="77777777" w:rsidR="00590A44" w:rsidRPr="00C10AE1" w:rsidRDefault="00B97D5B" w:rsidP="00590A44">
      <w:pPr>
        <w:pStyle w:val="Lijstalinea"/>
        <w:numPr>
          <w:ilvl w:val="1"/>
          <w:numId w:val="14"/>
        </w:numPr>
        <w:rPr>
          <w:highlight w:val="yellow"/>
          <w:lang w:val="en-GB" w:eastAsia="nl-NL"/>
        </w:rPr>
      </w:pPr>
      <w:r w:rsidRPr="00C10AE1">
        <w:rPr>
          <w:highlight w:val="yellow"/>
          <w:lang w:val="en-GB" w:eastAsia="nl-NL"/>
        </w:rPr>
        <w:t>Indent code with tabs</w:t>
      </w:r>
    </w:p>
    <w:p w14:paraId="2A45124F" w14:textId="77777777" w:rsidR="004151A8" w:rsidRPr="004151A8" w:rsidRDefault="004151A8" w:rsidP="004151A8">
      <w:pPr>
        <w:pStyle w:val="Lijstalinea"/>
        <w:ind w:left="1080"/>
        <w:rPr>
          <w:lang w:val="en-GB" w:eastAsia="nl-NL"/>
        </w:rPr>
      </w:pPr>
    </w:p>
    <w:p w14:paraId="36DC2735" w14:textId="77777777" w:rsidR="001F5C3F" w:rsidRDefault="00A468ED" w:rsidP="00E16C1E">
      <w:pPr>
        <w:pStyle w:val="Kop2"/>
      </w:pPr>
      <w:r>
        <w:t>Should</w:t>
      </w:r>
      <w:r w:rsidR="00EC349D">
        <w:br/>
        <w:t>5,5 – 8</w:t>
      </w:r>
    </w:p>
    <w:p w14:paraId="36D8F32C" w14:textId="77777777" w:rsidR="00E850B8" w:rsidRDefault="0060202D" w:rsidP="00E850B8">
      <w:pPr>
        <w:pStyle w:val="Lijstalinea"/>
        <w:numPr>
          <w:ilvl w:val="0"/>
          <w:numId w:val="23"/>
        </w:numPr>
        <w:rPr>
          <w:lang w:val="en-GB" w:eastAsia="nl-NL"/>
        </w:rPr>
      </w:pPr>
      <w:r w:rsidRPr="00C10AE1">
        <w:rPr>
          <w:highlight w:val="yellow"/>
          <w:lang w:val="en-GB" w:eastAsia="nl-NL"/>
        </w:rPr>
        <w:t>Create</w:t>
      </w:r>
      <w:r w:rsidR="00E850B8" w:rsidRPr="00C10AE1">
        <w:rPr>
          <w:highlight w:val="yellow"/>
          <w:lang w:val="en-GB" w:eastAsia="nl-NL"/>
        </w:rPr>
        <w:t xml:space="preserve"> your own design. (So not based on the included screenshot)</w:t>
      </w:r>
    </w:p>
    <w:p w14:paraId="3BF5AD6F" w14:textId="77777777" w:rsidR="00416FC7" w:rsidRPr="00323C6E" w:rsidRDefault="00E850B8" w:rsidP="00214ED8">
      <w:pPr>
        <w:pStyle w:val="Lijstalinea"/>
        <w:numPr>
          <w:ilvl w:val="0"/>
          <w:numId w:val="23"/>
        </w:numPr>
        <w:rPr>
          <w:highlight w:val="yellow"/>
          <w:lang w:val="en-GB" w:eastAsia="nl-NL"/>
        </w:rPr>
      </w:pPr>
      <w:bookmarkStart w:id="0" w:name="_GoBack"/>
      <w:bookmarkEnd w:id="0"/>
      <w:r w:rsidRPr="00323C6E">
        <w:rPr>
          <w:highlight w:val="yellow"/>
          <w:lang w:val="en-GB" w:eastAsia="nl-NL"/>
        </w:rPr>
        <w:t xml:space="preserve">Sound notification </w:t>
      </w:r>
      <w:r w:rsidRPr="00323C6E">
        <w:rPr>
          <w:highlight w:val="yellow"/>
        </w:rPr>
        <w:t>when correct</w:t>
      </w:r>
      <w:r w:rsidR="006C69CA" w:rsidRPr="00323C6E">
        <w:rPr>
          <w:highlight w:val="yellow"/>
        </w:rPr>
        <w:t xml:space="preserve"> and incorrect</w:t>
      </w:r>
      <w:r w:rsidRPr="00323C6E">
        <w:rPr>
          <w:highlight w:val="yellow"/>
        </w:rPr>
        <w:t xml:space="preserve"> code is entered</w:t>
      </w:r>
      <w:r w:rsidR="00576B00" w:rsidRPr="00323C6E">
        <w:rPr>
          <w:highlight w:val="yellow"/>
        </w:rPr>
        <w:t xml:space="preserve"> (2 different sounds)</w:t>
      </w:r>
    </w:p>
    <w:p w14:paraId="5B0B5BFB" w14:textId="77777777" w:rsidR="005159E3" w:rsidRPr="00416FC7" w:rsidRDefault="005159E3" w:rsidP="00214ED8">
      <w:pPr>
        <w:pStyle w:val="Lijstalinea"/>
        <w:numPr>
          <w:ilvl w:val="0"/>
          <w:numId w:val="23"/>
        </w:numPr>
        <w:rPr>
          <w:lang w:val="en-GB" w:eastAsia="nl-NL"/>
        </w:rPr>
      </w:pPr>
      <w:r>
        <w:t>Show an animation when the code is correct or incorrect</w:t>
      </w:r>
    </w:p>
    <w:p w14:paraId="5DD49229" w14:textId="77777777" w:rsidR="00416FC7" w:rsidRPr="00976CC1" w:rsidRDefault="00416FC7" w:rsidP="00416FC7">
      <w:pPr>
        <w:pStyle w:val="Lijstalinea"/>
        <w:numPr>
          <w:ilvl w:val="0"/>
          <w:numId w:val="23"/>
        </w:numPr>
        <w:rPr>
          <w:highlight w:val="yellow"/>
          <w:lang w:val="en-GB"/>
        </w:rPr>
      </w:pPr>
      <w:r w:rsidRPr="00976CC1">
        <w:rPr>
          <w:highlight w:val="yellow"/>
          <w:lang w:val="en-GB"/>
        </w:rPr>
        <w:t xml:space="preserve">Counter </w:t>
      </w:r>
      <w:r w:rsidR="007A4BA1" w:rsidRPr="00976CC1">
        <w:rPr>
          <w:highlight w:val="yellow"/>
          <w:lang w:val="en-GB"/>
        </w:rPr>
        <w:t>to indicate how</w:t>
      </w:r>
      <w:r w:rsidRPr="00976CC1">
        <w:rPr>
          <w:highlight w:val="yellow"/>
          <w:lang w:val="en-GB"/>
        </w:rPr>
        <w:t xml:space="preserve"> many times the correct and incorrect code is inserted</w:t>
      </w:r>
    </w:p>
    <w:p w14:paraId="3EF810E7" w14:textId="77777777" w:rsidR="00E850B8" w:rsidRPr="00214ED8" w:rsidRDefault="00E850B8" w:rsidP="00416FC7">
      <w:pPr>
        <w:pStyle w:val="Lijstalinea"/>
        <w:rPr>
          <w:lang w:val="en-GB" w:eastAsia="nl-NL"/>
        </w:rPr>
      </w:pPr>
      <w:r w:rsidRPr="00214ED8">
        <w:rPr>
          <w:lang w:val="en-GB" w:eastAsia="nl-NL"/>
        </w:rPr>
        <w:lastRenderedPageBreak/>
        <w:t xml:space="preserve"> </w:t>
      </w:r>
    </w:p>
    <w:p w14:paraId="4DAD37DF" w14:textId="77777777" w:rsidR="008745F7" w:rsidRDefault="00A468ED" w:rsidP="00B867FD">
      <w:pPr>
        <w:pStyle w:val="Kop2"/>
        <w:rPr>
          <w:lang w:val="en-GB"/>
        </w:rPr>
      </w:pPr>
      <w:r>
        <w:rPr>
          <w:lang w:val="en-GB"/>
        </w:rPr>
        <w:t>Could</w:t>
      </w:r>
      <w:r w:rsidR="00EC349D">
        <w:rPr>
          <w:lang w:val="en-GB"/>
        </w:rPr>
        <w:br/>
        <w:t>8</w:t>
      </w:r>
      <w:r w:rsidR="002C4F38">
        <w:rPr>
          <w:lang w:val="en-GB"/>
        </w:rPr>
        <w:t xml:space="preserve"> </w:t>
      </w:r>
      <w:r w:rsidR="00C42EA2">
        <w:rPr>
          <w:lang w:val="en-GB"/>
        </w:rPr>
        <w:t>–</w:t>
      </w:r>
      <w:r w:rsidR="002C4F38">
        <w:rPr>
          <w:lang w:val="en-GB"/>
        </w:rPr>
        <w:t xml:space="preserve"> 10</w:t>
      </w:r>
    </w:p>
    <w:p w14:paraId="09454A92" w14:textId="77777777" w:rsidR="00B867FD" w:rsidRDefault="00B867FD" w:rsidP="00B867FD">
      <w:pPr>
        <w:pStyle w:val="Lijstalinea"/>
        <w:numPr>
          <w:ilvl w:val="0"/>
          <w:numId w:val="26"/>
        </w:numPr>
        <w:rPr>
          <w:lang w:val="en-GB"/>
        </w:rPr>
      </w:pPr>
      <w:r>
        <w:rPr>
          <w:lang w:val="en-GB"/>
        </w:rPr>
        <w:t xml:space="preserve">Save the </w:t>
      </w:r>
      <w:r w:rsidR="00680859">
        <w:rPr>
          <w:lang w:val="en-GB"/>
        </w:rPr>
        <w:t>code in the database</w:t>
      </w:r>
      <w:r w:rsidR="005A1C07">
        <w:rPr>
          <w:lang w:val="en-GB"/>
        </w:rPr>
        <w:t xml:space="preserve"> (</w:t>
      </w:r>
      <w:r w:rsidR="00F76901">
        <w:rPr>
          <w:lang w:val="en-GB"/>
        </w:rPr>
        <w:t>not hardcoded</w:t>
      </w:r>
      <w:r w:rsidR="005A1C07">
        <w:rPr>
          <w:lang w:val="en-GB"/>
        </w:rPr>
        <w:t xml:space="preserve"> in a file</w:t>
      </w:r>
      <w:r w:rsidR="00F76901">
        <w:rPr>
          <w:lang w:val="en-GB"/>
        </w:rPr>
        <w:t>)</w:t>
      </w:r>
    </w:p>
    <w:p w14:paraId="424A6D60" w14:textId="77777777" w:rsidR="00B867FD" w:rsidRDefault="00680859" w:rsidP="00B867FD">
      <w:pPr>
        <w:pStyle w:val="Lijstalinea"/>
        <w:numPr>
          <w:ilvl w:val="1"/>
          <w:numId w:val="26"/>
        </w:numPr>
        <w:rPr>
          <w:lang w:val="en-GB"/>
        </w:rPr>
      </w:pPr>
      <w:r>
        <w:rPr>
          <w:lang w:val="en-GB"/>
        </w:rPr>
        <w:t>Compare the entered data with the code in the database</w:t>
      </w:r>
    </w:p>
    <w:p w14:paraId="3C52C767" w14:textId="77777777" w:rsidR="001C1DB7" w:rsidRDefault="001C1DB7" w:rsidP="00B867FD">
      <w:pPr>
        <w:pStyle w:val="Lijstalinea"/>
        <w:numPr>
          <w:ilvl w:val="1"/>
          <w:numId w:val="26"/>
        </w:numPr>
        <w:rPr>
          <w:lang w:val="en-GB"/>
        </w:rPr>
      </w:pPr>
      <w:r>
        <w:rPr>
          <w:lang w:val="en-GB"/>
        </w:rPr>
        <w:t>Show a notification if the code is correct or incorrect</w:t>
      </w:r>
    </w:p>
    <w:p w14:paraId="4EB897DA" w14:textId="77777777" w:rsidR="00E8407F" w:rsidRPr="00B867FD" w:rsidRDefault="00E8407F" w:rsidP="00E8407F">
      <w:pPr>
        <w:pStyle w:val="Lijstalinea"/>
        <w:ind w:left="1440"/>
        <w:rPr>
          <w:lang w:val="en-GB"/>
        </w:rPr>
      </w:pPr>
    </w:p>
    <w:p w14:paraId="1AA67372" w14:textId="77777777" w:rsidR="00EF58BC" w:rsidRDefault="007C2CFD" w:rsidP="00EF58BC">
      <w:pPr>
        <w:rPr>
          <w:rStyle w:val="Kop1Char"/>
        </w:rPr>
      </w:pPr>
      <w:r w:rsidRPr="00E16C1E">
        <w:rPr>
          <w:rStyle w:val="Kop1Char"/>
        </w:rPr>
        <w:t>Tips</w:t>
      </w:r>
      <w:r w:rsidR="00714114">
        <w:rPr>
          <w:rStyle w:val="Kop1Char"/>
        </w:rPr>
        <w:t xml:space="preserve"> &amp; resources</w:t>
      </w:r>
    </w:p>
    <w:p w14:paraId="7EA78971" w14:textId="77777777" w:rsidR="00EF58BC" w:rsidRPr="00EF58BC" w:rsidRDefault="00EF58BC" w:rsidP="00D9523E">
      <w:pPr>
        <w:pStyle w:val="Lijstalinea"/>
        <w:numPr>
          <w:ilvl w:val="0"/>
          <w:numId w:val="11"/>
        </w:numPr>
      </w:pPr>
      <w:r w:rsidRPr="00EF58BC">
        <w:t xml:space="preserve">Use classroom examples and PowerPoint sheets from </w:t>
      </w:r>
      <w:proofErr w:type="spellStart"/>
      <w:r w:rsidRPr="00EF58BC">
        <w:t>N@tschool</w:t>
      </w:r>
      <w:proofErr w:type="spellEnd"/>
      <w:r w:rsidRPr="00EF58BC">
        <w:t>.</w:t>
      </w:r>
    </w:p>
    <w:p w14:paraId="7C50BA9E" w14:textId="77777777" w:rsidR="00EF58BC" w:rsidRPr="00EF58BC" w:rsidRDefault="00EF58BC" w:rsidP="00D9523E">
      <w:pPr>
        <w:pStyle w:val="Lijstalinea"/>
        <w:numPr>
          <w:ilvl w:val="0"/>
          <w:numId w:val="11"/>
        </w:numPr>
      </w:pPr>
      <w:r w:rsidRPr="00EF58BC">
        <w:t>Make backups: external hard drive or cloud storage</w:t>
      </w:r>
    </w:p>
    <w:p w14:paraId="4014484B" w14:textId="77777777" w:rsidR="00EF58BC" w:rsidRPr="00EF58BC" w:rsidRDefault="00EF58BC" w:rsidP="00D9523E">
      <w:pPr>
        <w:pStyle w:val="Lijstalinea"/>
        <w:numPr>
          <w:ilvl w:val="0"/>
          <w:numId w:val="11"/>
        </w:numPr>
      </w:pPr>
      <w:r w:rsidRPr="00EF58BC">
        <w:t xml:space="preserve">Upload your finished assignment in </w:t>
      </w:r>
      <w:proofErr w:type="spellStart"/>
      <w:r w:rsidRPr="00EF58BC">
        <w:t>N@tschool</w:t>
      </w:r>
      <w:proofErr w:type="spellEnd"/>
      <w:r w:rsidRPr="00EF58BC">
        <w:t xml:space="preserve">. Use </w:t>
      </w:r>
      <w:proofErr w:type="spellStart"/>
      <w:r w:rsidRPr="00EF58BC">
        <w:t>Winrar</w:t>
      </w:r>
      <w:proofErr w:type="spellEnd"/>
      <w:r w:rsidRPr="00EF58BC">
        <w:t xml:space="preserve"> or 7-zip to pack your files</w:t>
      </w:r>
    </w:p>
    <w:p w14:paraId="652639B0" w14:textId="77777777" w:rsidR="00EF58BC" w:rsidRPr="00EF58BC" w:rsidRDefault="00EF58BC" w:rsidP="00D9523E">
      <w:pPr>
        <w:pStyle w:val="Lijstalinea"/>
        <w:numPr>
          <w:ilvl w:val="1"/>
          <w:numId w:val="11"/>
        </w:numPr>
      </w:pPr>
      <w:r w:rsidRPr="00EF58BC">
        <w:t>Only .7zip or .</w:t>
      </w:r>
      <w:proofErr w:type="spellStart"/>
      <w:r w:rsidRPr="00EF58BC">
        <w:t>rar</w:t>
      </w:r>
      <w:proofErr w:type="spellEnd"/>
      <w:r w:rsidRPr="00EF58BC">
        <w:t xml:space="preserve"> file extension allowed</w:t>
      </w:r>
    </w:p>
    <w:p w14:paraId="068009FB" w14:textId="77777777" w:rsidR="00EF58BC" w:rsidRDefault="00EF58BC" w:rsidP="00D9523E">
      <w:pPr>
        <w:pStyle w:val="Lijstalinea"/>
        <w:numPr>
          <w:ilvl w:val="1"/>
          <w:numId w:val="11"/>
        </w:numPr>
        <w:rPr>
          <w:b/>
          <w:i/>
        </w:rPr>
      </w:pPr>
      <w:r w:rsidRPr="00EF58BC">
        <w:t xml:space="preserve">Filename: </w:t>
      </w:r>
      <w:proofErr w:type="spellStart"/>
      <w:r w:rsidR="00D9523E" w:rsidRPr="00A71872">
        <w:rPr>
          <w:b/>
          <w:i/>
        </w:rPr>
        <w:t>firstname_lastname_</w:t>
      </w:r>
      <w:r w:rsidR="004D2024">
        <w:rPr>
          <w:b/>
          <w:i/>
        </w:rPr>
        <w:t>vaultjs</w:t>
      </w:r>
      <w:r w:rsidR="00D9523E" w:rsidRPr="00A71872">
        <w:rPr>
          <w:b/>
          <w:i/>
        </w:rPr>
        <w:t>.rar</w:t>
      </w:r>
      <w:proofErr w:type="spellEnd"/>
    </w:p>
    <w:p w14:paraId="790B8B04" w14:textId="77777777" w:rsidR="001E2722" w:rsidRPr="001E2722" w:rsidRDefault="001E2722" w:rsidP="00D9523E">
      <w:pPr>
        <w:pStyle w:val="Lijstalinea"/>
        <w:numPr>
          <w:ilvl w:val="1"/>
          <w:numId w:val="11"/>
        </w:numPr>
      </w:pPr>
      <w:r w:rsidRPr="001E2722">
        <w:t xml:space="preserve">Filename example: </w:t>
      </w:r>
      <w:proofErr w:type="spellStart"/>
      <w:r w:rsidR="00B270E0">
        <w:t>john</w:t>
      </w:r>
      <w:r>
        <w:t>_</w:t>
      </w:r>
      <w:r w:rsidR="00B270E0">
        <w:t>doe</w:t>
      </w:r>
      <w:r>
        <w:t>_</w:t>
      </w:r>
      <w:r w:rsidR="004D2024" w:rsidRPr="00D51884">
        <w:rPr>
          <w:b/>
          <w:i/>
        </w:rPr>
        <w:t>vaultj</w:t>
      </w:r>
      <w:r w:rsidR="00753735" w:rsidRPr="00D51884">
        <w:rPr>
          <w:b/>
          <w:i/>
        </w:rPr>
        <w:t>s</w:t>
      </w:r>
      <w:r w:rsidRPr="00D51884">
        <w:rPr>
          <w:b/>
        </w:rPr>
        <w:t>.rar</w:t>
      </w:r>
      <w:proofErr w:type="spellEnd"/>
    </w:p>
    <w:p w14:paraId="4AE1186E" w14:textId="77777777" w:rsidR="00F23C39" w:rsidRPr="006C424F" w:rsidRDefault="006C424F" w:rsidP="00EF58BC">
      <w:pPr>
        <w:rPr>
          <w:b/>
        </w:rPr>
      </w:pPr>
      <w:r w:rsidRPr="006C424F">
        <w:rPr>
          <w:b/>
        </w:rPr>
        <w:t>Reference</w:t>
      </w:r>
    </w:p>
    <w:p w14:paraId="38731718" w14:textId="77777777" w:rsidR="00EF58BC" w:rsidRDefault="00EF58BC" w:rsidP="00EF58BC">
      <w:pPr>
        <w:pStyle w:val="Lijstalinea"/>
        <w:numPr>
          <w:ilvl w:val="0"/>
          <w:numId w:val="12"/>
        </w:numPr>
      </w:pPr>
      <w:r w:rsidRPr="00EF58BC">
        <w:t>HTML &amp; CSS</w:t>
      </w:r>
    </w:p>
    <w:p w14:paraId="3249B31C" w14:textId="77777777" w:rsidR="004825DD" w:rsidRPr="0081614C" w:rsidRDefault="00EC4B83" w:rsidP="003D644C">
      <w:pPr>
        <w:pStyle w:val="Lijstalinea"/>
        <w:numPr>
          <w:ilvl w:val="1"/>
          <w:numId w:val="12"/>
        </w:numPr>
        <w:rPr>
          <w:rStyle w:val="Hyperlink"/>
          <w:color w:val="auto"/>
          <w:u w:val="none"/>
        </w:rPr>
      </w:pPr>
      <w:r>
        <w:t>http://htmlreference.io</w:t>
      </w:r>
    </w:p>
    <w:p w14:paraId="50690646" w14:textId="77777777" w:rsidR="000D35D8" w:rsidRDefault="00D57BC2" w:rsidP="00D57BC2">
      <w:pPr>
        <w:pStyle w:val="Lijstalinea"/>
        <w:numPr>
          <w:ilvl w:val="1"/>
          <w:numId w:val="12"/>
        </w:numPr>
      </w:pPr>
      <w:r>
        <w:t>http://cssreference.io</w:t>
      </w:r>
    </w:p>
    <w:p w14:paraId="682281BF" w14:textId="77777777" w:rsidR="007C3E20" w:rsidRDefault="007C3E20" w:rsidP="00EF58BC">
      <w:pPr>
        <w:pStyle w:val="Lijstalinea"/>
        <w:numPr>
          <w:ilvl w:val="0"/>
          <w:numId w:val="12"/>
        </w:numPr>
      </w:pPr>
      <w:r>
        <w:t>JavaScript</w:t>
      </w:r>
    </w:p>
    <w:p w14:paraId="0ED85FD2" w14:textId="77777777" w:rsidR="0099127E" w:rsidRDefault="002F011E" w:rsidP="007C3E20">
      <w:pPr>
        <w:pStyle w:val="Lijstalinea"/>
        <w:numPr>
          <w:ilvl w:val="1"/>
          <w:numId w:val="12"/>
        </w:numPr>
      </w:pPr>
      <w:hyperlink r:id="rId10" w:history="1">
        <w:r w:rsidR="0099127E" w:rsidRPr="001C5454">
          <w:rPr>
            <w:rStyle w:val="Hyperlink"/>
          </w:rPr>
          <w:t>https://developer.mozilla.org/nl/docs/Web/JavaScript</w:t>
        </w:r>
      </w:hyperlink>
    </w:p>
    <w:p w14:paraId="1DE0B031" w14:textId="77777777" w:rsidR="00EF58BC" w:rsidRPr="007C3E20" w:rsidRDefault="00EF58BC" w:rsidP="0099127E">
      <w:r w:rsidRPr="0099127E">
        <w:rPr>
          <w:b/>
        </w:rPr>
        <w:t>Courses</w:t>
      </w:r>
    </w:p>
    <w:p w14:paraId="4FD4046B" w14:textId="77777777" w:rsidR="00EF58BC" w:rsidRPr="00EF58BC" w:rsidRDefault="00EF58BC" w:rsidP="00CE3234">
      <w:pPr>
        <w:pStyle w:val="Lijstalinea"/>
        <w:numPr>
          <w:ilvl w:val="0"/>
          <w:numId w:val="13"/>
        </w:numPr>
      </w:pPr>
      <w:r w:rsidRPr="00EF58BC">
        <w:t>www.udacity.com</w:t>
      </w:r>
    </w:p>
    <w:p w14:paraId="13BA54B1" w14:textId="77777777" w:rsidR="00EF58BC" w:rsidRPr="00EF58BC" w:rsidRDefault="00EF58BC" w:rsidP="00CE3234">
      <w:pPr>
        <w:pStyle w:val="Lijstalinea"/>
        <w:numPr>
          <w:ilvl w:val="0"/>
          <w:numId w:val="13"/>
        </w:numPr>
      </w:pPr>
      <w:r w:rsidRPr="00EF58BC">
        <w:t>www.codecademy.com</w:t>
      </w:r>
    </w:p>
    <w:p w14:paraId="6E4FB947" w14:textId="77777777" w:rsidR="00C93A69" w:rsidRPr="00C93A69" w:rsidRDefault="002F011E" w:rsidP="00C93A69">
      <w:pPr>
        <w:pStyle w:val="Lijstalinea"/>
        <w:numPr>
          <w:ilvl w:val="0"/>
          <w:numId w:val="13"/>
        </w:numPr>
        <w:rPr>
          <w:rStyle w:val="Hyperlink"/>
          <w:color w:val="auto"/>
          <w:u w:val="none"/>
        </w:rPr>
      </w:pPr>
      <w:hyperlink r:id="rId11" w:history="1">
        <w:r w:rsidR="00582C82" w:rsidRPr="000728DA">
          <w:rPr>
            <w:rStyle w:val="Hyperlink"/>
          </w:rPr>
          <w:t>www.freecodecamp.com</w:t>
        </w:r>
      </w:hyperlink>
    </w:p>
    <w:p w14:paraId="0383D4BA" w14:textId="77777777" w:rsidR="00C93A69" w:rsidRDefault="00C93A69" w:rsidP="00C93A69"/>
    <w:p w14:paraId="7384A7D4" w14:textId="77777777" w:rsidR="00C93A69" w:rsidRPr="00C93A69" w:rsidRDefault="00C93A69" w:rsidP="00C93A69">
      <w:pPr>
        <w:rPr>
          <w:b/>
          <w:u w:val="single"/>
        </w:rPr>
      </w:pPr>
      <w:r>
        <w:rPr>
          <w:b/>
          <w:u w:val="single"/>
        </w:rPr>
        <w:t>Note</w:t>
      </w:r>
    </w:p>
    <w:p w14:paraId="43275C10" w14:textId="77777777" w:rsidR="00B61790" w:rsidRPr="00A20C4C" w:rsidRDefault="003F3CA0" w:rsidP="00307290">
      <w:pPr>
        <w:pStyle w:val="Lijstalinea"/>
        <w:numPr>
          <w:ilvl w:val="0"/>
          <w:numId w:val="13"/>
        </w:numPr>
        <w:rPr>
          <w:szCs w:val="22"/>
        </w:rPr>
      </w:pPr>
      <w:r w:rsidRPr="00433241">
        <w:rPr>
          <w:szCs w:val="22"/>
        </w:rPr>
        <w:t xml:space="preserve">Work together if necessary, but </w:t>
      </w:r>
      <w:r w:rsidRPr="00433241">
        <w:rPr>
          <w:b/>
          <w:szCs w:val="22"/>
        </w:rPr>
        <w:t>do not copy</w:t>
      </w:r>
      <w:r w:rsidRPr="00433241">
        <w:rPr>
          <w:szCs w:val="22"/>
        </w:rPr>
        <w:t xml:space="preserve">. </w:t>
      </w:r>
      <w:r w:rsidRPr="00433241">
        <w:rPr>
          <w:b/>
          <w:szCs w:val="22"/>
        </w:rPr>
        <w:t xml:space="preserve">In case of fraud, </w:t>
      </w:r>
      <w:r>
        <w:rPr>
          <w:b/>
          <w:szCs w:val="22"/>
        </w:rPr>
        <w:t xml:space="preserve">you </w:t>
      </w:r>
      <w:proofErr w:type="gramStart"/>
      <w:r>
        <w:rPr>
          <w:b/>
          <w:szCs w:val="22"/>
        </w:rPr>
        <w:t>have to</w:t>
      </w:r>
      <w:proofErr w:type="gramEnd"/>
      <w:r>
        <w:rPr>
          <w:b/>
          <w:szCs w:val="22"/>
        </w:rPr>
        <w:t xml:space="preserve"> create your own assignment with the same techniques as this one. You </w:t>
      </w:r>
      <w:proofErr w:type="gramStart"/>
      <w:r>
        <w:rPr>
          <w:b/>
          <w:szCs w:val="22"/>
        </w:rPr>
        <w:t>have to</w:t>
      </w:r>
      <w:proofErr w:type="gramEnd"/>
      <w:r>
        <w:rPr>
          <w:b/>
          <w:szCs w:val="22"/>
        </w:rPr>
        <w:t xml:space="preserve"> discuss this with your teacher!</w:t>
      </w:r>
      <w:r w:rsidR="0088522A">
        <w:rPr>
          <w:b/>
          <w:szCs w:val="22"/>
        </w:rPr>
        <w:t>!</w:t>
      </w:r>
    </w:p>
    <w:p w14:paraId="5803A8F4" w14:textId="77777777" w:rsidR="00264969" w:rsidRPr="006159C1" w:rsidRDefault="006159C1" w:rsidP="006159C1">
      <w:pPr>
        <w:pStyle w:val="Kop1"/>
        <w:rPr>
          <w:b/>
          <w:color w:val="FF0000"/>
          <w:sz w:val="20"/>
        </w:rPr>
      </w:pPr>
      <w:r w:rsidRPr="00B319AB">
        <w:rPr>
          <w:lang w:val="en-GB"/>
        </w:rPr>
        <w:t>Assessment</w:t>
      </w:r>
    </w:p>
    <w:p w14:paraId="1F757BFF" w14:textId="77777777" w:rsidR="003E1B24" w:rsidRDefault="003E1B24" w:rsidP="00307290">
      <w:pPr>
        <w:rPr>
          <w:b/>
          <w:sz w:val="24"/>
          <w:szCs w:val="40"/>
        </w:rPr>
      </w:pPr>
    </w:p>
    <w:p w14:paraId="7922B9EE" w14:textId="77777777" w:rsidR="003E1B24" w:rsidRDefault="006D0025" w:rsidP="00307290">
      <w:pPr>
        <w:rPr>
          <w:noProof/>
          <w:lang w:val="nl-NL" w:eastAsia="nl-NL"/>
        </w:rPr>
      </w:pPr>
      <w:r w:rsidRPr="006D0025">
        <w:rPr>
          <w:noProof/>
          <w:lang w:val="nl-NL" w:eastAsia="nl-NL"/>
        </w:rPr>
        <w:t xml:space="preserve"> </w:t>
      </w:r>
      <w:r w:rsidR="00266357">
        <w:rPr>
          <w:noProof/>
          <w:lang w:val="nl-NL" w:eastAsia="nl-NL"/>
        </w:rPr>
        <w:drawing>
          <wp:inline distT="0" distB="0" distL="0" distR="0" wp14:anchorId="7D057056" wp14:editId="480D6931">
            <wp:extent cx="5381625" cy="12668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625" cy="1266825"/>
                    </a:xfrm>
                    <a:prstGeom prst="rect">
                      <a:avLst/>
                    </a:prstGeom>
                  </pic:spPr>
                </pic:pic>
              </a:graphicData>
            </a:graphic>
          </wp:inline>
        </w:drawing>
      </w:r>
    </w:p>
    <w:p w14:paraId="4443C690" w14:textId="77777777" w:rsidR="00266357" w:rsidRDefault="00266357" w:rsidP="00307290">
      <w:pPr>
        <w:rPr>
          <w:b/>
          <w:sz w:val="40"/>
          <w:szCs w:val="40"/>
        </w:rPr>
      </w:pPr>
      <w:r>
        <w:rPr>
          <w:noProof/>
          <w:lang w:val="nl-NL" w:eastAsia="nl-NL"/>
        </w:rPr>
        <w:drawing>
          <wp:inline distT="0" distB="0" distL="0" distR="0" wp14:anchorId="4F3E5F7F" wp14:editId="721964DF">
            <wp:extent cx="5391150" cy="13620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1362075"/>
                    </a:xfrm>
                    <a:prstGeom prst="rect">
                      <a:avLst/>
                    </a:prstGeom>
                  </pic:spPr>
                </pic:pic>
              </a:graphicData>
            </a:graphic>
          </wp:inline>
        </w:drawing>
      </w:r>
    </w:p>
    <w:p w14:paraId="772559C0" w14:textId="77777777" w:rsidR="006D0025" w:rsidRDefault="006D0025" w:rsidP="00307290">
      <w:pPr>
        <w:rPr>
          <w:b/>
          <w:sz w:val="40"/>
          <w:szCs w:val="40"/>
        </w:rPr>
      </w:pPr>
    </w:p>
    <w:sectPr w:rsidR="006D0025" w:rsidSect="005919CA">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BFFC2" w14:textId="77777777" w:rsidR="002F011E" w:rsidRDefault="002F011E" w:rsidP="009E4400">
      <w:r>
        <w:separator/>
      </w:r>
    </w:p>
  </w:endnote>
  <w:endnote w:type="continuationSeparator" w:id="0">
    <w:p w14:paraId="228558EE" w14:textId="77777777" w:rsidR="002F011E" w:rsidRDefault="002F011E" w:rsidP="009E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D0362" w14:textId="77777777" w:rsidR="007239DB" w:rsidRPr="00DC5360" w:rsidRDefault="007239DB" w:rsidP="0026564F">
    <w:pPr>
      <w:pStyle w:val="Voettekst"/>
      <w:jc w:val="center"/>
      <w:rPr>
        <w:sz w:val="16"/>
        <w:szCs w:val="16"/>
        <w:lang w:val="nl-NL"/>
      </w:rPr>
    </w:pPr>
    <w:proofErr w:type="spellStart"/>
    <w:proofErr w:type="gramStart"/>
    <w:r w:rsidRPr="00DC5360">
      <w:rPr>
        <w:rFonts w:ascii="Trebuchet MS" w:hAnsi="Trebuchet MS"/>
        <w:b/>
        <w:bCs/>
        <w:color w:val="0F4DBC"/>
        <w:szCs w:val="20"/>
        <w:lang w:val="nl-NL"/>
      </w:rPr>
      <w:t>ict</w:t>
    </w:r>
    <w:proofErr w:type="spellEnd"/>
    <w:proofErr w:type="gramEnd"/>
    <w:r w:rsidRPr="00DC5360">
      <w:rPr>
        <w:rFonts w:ascii="Trebuchet MS" w:hAnsi="Trebuchet MS"/>
        <w:color w:val="424A52"/>
        <w:szCs w:val="20"/>
        <w:lang w:val="nl-NL"/>
      </w:rPr>
      <w:t xml:space="preserve"> college is een onderdeel van </w:t>
    </w:r>
    <w:proofErr w:type="spellStart"/>
    <w:r w:rsidRPr="00DC5360">
      <w:rPr>
        <w:rFonts w:ascii="Trebuchet MS" w:hAnsi="Trebuchet MS"/>
        <w:color w:val="424A52"/>
        <w:szCs w:val="20"/>
        <w:lang w:val="nl-NL"/>
      </w:rPr>
      <w:t>roc</w:t>
    </w:r>
    <w:proofErr w:type="spellEnd"/>
    <w:r w:rsidRPr="00DC5360">
      <w:rPr>
        <w:rFonts w:ascii="Trebuchet MS" w:hAnsi="Trebuchet MS"/>
        <w:szCs w:val="20"/>
        <w:lang w:val="nl-NL"/>
      </w:rPr>
      <w:t xml:space="preserve"> </w:t>
    </w:r>
    <w:r w:rsidRPr="00DC5360">
      <w:rPr>
        <w:rFonts w:ascii="Trebuchet MS" w:hAnsi="Trebuchet MS"/>
        <w:color w:val="00B2AA"/>
        <w:szCs w:val="20"/>
        <w:lang w:val="nl-NL"/>
      </w:rPr>
      <w:t xml:space="preserve">ter </w:t>
    </w:r>
    <w:proofErr w:type="spellStart"/>
    <w:r w:rsidRPr="00DC5360">
      <w:rPr>
        <w:rFonts w:ascii="Trebuchet MS" w:hAnsi="Trebuchet MS"/>
        <w:color w:val="00B2AA"/>
        <w:szCs w:val="20"/>
        <w:lang w:val="nl-NL"/>
      </w:rPr>
      <w:t>aa</w:t>
    </w:r>
    <w:proofErr w:type="spellEnd"/>
    <w:r w:rsidRPr="00DC5360">
      <w:rPr>
        <w:rFonts w:ascii="Trebuchet MS" w:hAnsi="Trebuchet MS"/>
        <w:szCs w:val="20"/>
        <w:lang w:val="nl-NL"/>
      </w:rPr>
      <w:t xml:space="preserve"> </w:t>
    </w:r>
    <w:proofErr w:type="spellStart"/>
    <w:r w:rsidRPr="00DC5360">
      <w:rPr>
        <w:rFonts w:ascii="Trebuchet MS" w:hAnsi="Trebuchet MS"/>
        <w:color w:val="424A52"/>
        <w:szCs w:val="20"/>
        <w:lang w:val="nl-NL"/>
      </w:rPr>
      <w:t>helmond</w:t>
    </w:r>
    <w:proofErr w:type="spellEnd"/>
    <w:r w:rsidRPr="00DC5360">
      <w:rPr>
        <w:rFonts w:ascii="Trebuchet MS" w:hAnsi="Trebuchet MS"/>
        <w:color w:val="424A52"/>
        <w:szCs w:val="20"/>
        <w:lang w:val="nl-NL"/>
      </w:rPr>
      <w:tab/>
    </w:r>
    <w:r w:rsidRPr="00DC3D5E">
      <w:rPr>
        <w:rStyle w:val="Paginanummer"/>
        <w:sz w:val="16"/>
        <w:szCs w:val="16"/>
      </w:rPr>
      <w:fldChar w:fldCharType="begin"/>
    </w:r>
    <w:r w:rsidRPr="00DC5360">
      <w:rPr>
        <w:rStyle w:val="Paginanummer"/>
        <w:sz w:val="16"/>
        <w:szCs w:val="16"/>
        <w:lang w:val="nl-NL"/>
      </w:rPr>
      <w:instrText xml:space="preserve"> PAGE </w:instrText>
    </w:r>
    <w:r w:rsidRPr="00DC3D5E">
      <w:rPr>
        <w:rStyle w:val="Paginanummer"/>
        <w:sz w:val="16"/>
        <w:szCs w:val="16"/>
      </w:rPr>
      <w:fldChar w:fldCharType="separate"/>
    </w:r>
    <w:r w:rsidR="00576B00">
      <w:rPr>
        <w:rStyle w:val="Paginanummer"/>
        <w:noProof/>
        <w:sz w:val="16"/>
        <w:szCs w:val="16"/>
        <w:lang w:val="nl-NL"/>
      </w:rPr>
      <w:t>1</w:t>
    </w:r>
    <w:r w:rsidRPr="00DC3D5E">
      <w:rPr>
        <w:rStyle w:val="Paginanummer"/>
        <w:sz w:val="16"/>
        <w:szCs w:val="16"/>
      </w:rPr>
      <w:fldChar w:fldCharType="end"/>
    </w:r>
    <w:r w:rsidRPr="00DC5360">
      <w:rPr>
        <w:rStyle w:val="Paginanummer"/>
        <w:sz w:val="16"/>
        <w:szCs w:val="16"/>
        <w:lang w:val="nl-NL"/>
      </w:rPr>
      <w:t xml:space="preserve"> van </w:t>
    </w:r>
    <w:r w:rsidRPr="00DC3D5E">
      <w:rPr>
        <w:rStyle w:val="Paginanummer"/>
        <w:sz w:val="16"/>
        <w:szCs w:val="16"/>
      </w:rPr>
      <w:fldChar w:fldCharType="begin"/>
    </w:r>
    <w:r w:rsidRPr="00DC5360">
      <w:rPr>
        <w:rStyle w:val="Paginanummer"/>
        <w:sz w:val="16"/>
        <w:szCs w:val="16"/>
        <w:lang w:val="nl-NL"/>
      </w:rPr>
      <w:instrText xml:space="preserve"> NUMPAGES </w:instrText>
    </w:r>
    <w:r w:rsidRPr="00DC3D5E">
      <w:rPr>
        <w:rStyle w:val="Paginanummer"/>
        <w:sz w:val="16"/>
        <w:szCs w:val="16"/>
      </w:rPr>
      <w:fldChar w:fldCharType="separate"/>
    </w:r>
    <w:r w:rsidR="00576B00">
      <w:rPr>
        <w:rStyle w:val="Paginanummer"/>
        <w:noProof/>
        <w:sz w:val="16"/>
        <w:szCs w:val="16"/>
        <w:lang w:val="nl-NL"/>
      </w:rPr>
      <w:t>2</w:t>
    </w:r>
    <w:r w:rsidRPr="00DC3D5E">
      <w:rPr>
        <w:rStyle w:val="Paginanumm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1D955" w14:textId="77777777" w:rsidR="002F011E" w:rsidRDefault="002F011E" w:rsidP="009E4400">
      <w:r>
        <w:separator/>
      </w:r>
    </w:p>
  </w:footnote>
  <w:footnote w:type="continuationSeparator" w:id="0">
    <w:p w14:paraId="3DCBEDBF" w14:textId="77777777" w:rsidR="002F011E" w:rsidRDefault="002F011E" w:rsidP="009E4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E7625" w14:textId="77777777" w:rsidR="007239DB" w:rsidRPr="009B43B2" w:rsidRDefault="007239DB" w:rsidP="00DB5DBE">
    <w:pPr>
      <w:spacing w:line="273" w:lineRule="auto"/>
      <w:rPr>
        <w:noProof/>
        <w:sz w:val="16"/>
        <w:szCs w:val="16"/>
        <w:lang w:val="nl-NL" w:eastAsia="nl-NL"/>
      </w:rPr>
    </w:pPr>
    <w:r>
      <w:rPr>
        <w:noProof/>
        <w:sz w:val="16"/>
        <w:szCs w:val="16"/>
        <w:lang w:val="nl-NL" w:eastAsia="nl-NL"/>
      </w:rPr>
      <w:drawing>
        <wp:anchor distT="0" distB="0" distL="114300" distR="114300" simplePos="0" relativeHeight="251667456" behindDoc="0" locked="0" layoutInCell="1" allowOverlap="1" wp14:anchorId="6A06882E" wp14:editId="17A34161">
          <wp:simplePos x="0" y="0"/>
          <wp:positionH relativeFrom="column">
            <wp:posOffset>4771390</wp:posOffset>
          </wp:positionH>
          <wp:positionV relativeFrom="paragraph">
            <wp:posOffset>-140970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904D01">
      <w:rPr>
        <w:noProof/>
        <w:sz w:val="16"/>
        <w:szCs w:val="16"/>
        <w:lang w:val="nl-NL" w:eastAsia="nl-NL"/>
      </w:rPr>
      <w:t>Vault JS</w:t>
    </w:r>
    <w:r w:rsidR="0060484E">
      <w:rPr>
        <w:sz w:val="16"/>
        <w:szCs w:val="16"/>
      </w:rPr>
      <w:t xml:space="preserve"> - assignment - </w:t>
    </w:r>
    <w:proofErr w:type="spellStart"/>
    <w:proofErr w:type="gramStart"/>
    <w:r w:rsidR="0060484E">
      <w:rPr>
        <w:sz w:val="16"/>
        <w:szCs w:val="16"/>
      </w:rPr>
      <w:t>ao</w:t>
    </w:r>
    <w:proofErr w:type="spellEnd"/>
    <w:r w:rsidR="0060484E">
      <w:rPr>
        <w:sz w:val="16"/>
        <w:szCs w:val="16"/>
      </w:rPr>
      <w:t xml:space="preserve">  -</w:t>
    </w:r>
    <w:proofErr w:type="gramEnd"/>
    <w:r w:rsidR="0060484E">
      <w:rPr>
        <w:sz w:val="16"/>
        <w:szCs w:val="16"/>
      </w:rPr>
      <w:t xml:space="preserve"> wd – s1p2</w:t>
    </w:r>
    <w:r w:rsidRPr="002E2774">
      <w:rPr>
        <w:sz w:val="16"/>
        <w:szCs w:val="16"/>
      </w:rPr>
      <w:t xml:space="preserve"> – </w:t>
    </w:r>
    <w:proofErr w:type="spellStart"/>
    <w:r w:rsidRPr="002E2774">
      <w:rPr>
        <w:sz w:val="16"/>
        <w:szCs w:val="16"/>
      </w:rPr>
      <w:t>ict</w:t>
    </w:r>
    <w:proofErr w:type="spellEnd"/>
    <w:r w:rsidRPr="002E2774">
      <w:rPr>
        <w:sz w:val="16"/>
        <w:szCs w:val="16"/>
      </w:rPr>
      <w:t xml:space="preserve"> college</w:t>
    </w:r>
    <w:r w:rsidRPr="002E2774">
      <w:rPr>
        <w:sz w:val="16"/>
        <w:szCs w:val="16"/>
      </w:rPr>
      <w:tab/>
    </w:r>
    <w:r>
      <w:rPr>
        <w:rFonts w:ascii="Trebuchet MS" w:hAnsi="Trebuchet MS"/>
        <w:b/>
        <w:bCs/>
        <w:color w:val="0F4DBC"/>
        <w:szCs w:val="20"/>
      </w:rPr>
      <w:br/>
    </w:r>
    <w:r w:rsidR="00904D01">
      <w:rPr>
        <w:sz w:val="16"/>
        <w:szCs w:val="16"/>
      </w:rPr>
      <w:t xml:space="preserve">04feb2018 </w:t>
    </w:r>
    <w:r>
      <w:rPr>
        <w:sz w:val="16"/>
        <w:szCs w:val="16"/>
      </w:rPr>
      <w:t xml:space="preserve"> – nope &amp; </w:t>
    </w:r>
    <w:proofErr w:type="spellStart"/>
    <w:r>
      <w:rPr>
        <w:sz w:val="16"/>
        <w:szCs w:val="16"/>
      </w:rPr>
      <w:t>pobe</w:t>
    </w:r>
    <w:proofErr w:type="spellEnd"/>
    <w:r>
      <w:rPr>
        <w:sz w:val="16"/>
        <w:szCs w:val="16"/>
      </w:rPr>
      <w:t xml:space="preserve">                                               </w:t>
    </w:r>
    <w:r w:rsidRPr="00AA7E4D">
      <w:rPr>
        <w:rFonts w:ascii="Trebuchet MS" w:hAnsi="Trebuchet MS"/>
        <w:color w:val="424A52"/>
        <w:szCs w:val="20"/>
      </w:rPr>
      <w:tab/>
    </w:r>
    <w:r w:rsidRPr="00AA7E4D">
      <w:rPr>
        <w:sz w:val="16"/>
        <w:szCs w:val="16"/>
      </w:rPr>
      <w:tab/>
    </w:r>
    <w:r w:rsidRPr="00AA7E4D">
      <w:rPr>
        <w:sz w:val="16"/>
        <w:szCs w:val="16"/>
      </w:rPr>
      <w:tab/>
    </w:r>
    <w:r>
      <w:rPr>
        <w:rFonts w:ascii="Times New Roman" w:hAnsi="Times New Roman" w:cs="Times New Roman"/>
        <w:noProof/>
        <w:lang w:val="nl-NL" w:eastAsia="nl-NL"/>
      </w:rPr>
      <w:drawing>
        <wp:anchor distT="36576" distB="36576" distL="36576" distR="36576" simplePos="0" relativeHeight="251652096" behindDoc="0" locked="0" layoutInCell="1" allowOverlap="1" wp14:anchorId="5221B98A" wp14:editId="72D7BB78">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Pr>
        <w:rFonts w:ascii="Times New Roman" w:hAnsi="Times New Roman" w:cs="Times New Roman"/>
        <w:noProof/>
        <w:lang w:val="nl-NL" w:eastAsia="nl-NL"/>
      </w:rPr>
      <w:drawing>
        <wp:anchor distT="36576" distB="36576" distL="36576" distR="36576" simplePos="0" relativeHeight="251657216" behindDoc="0" locked="0" layoutInCell="1" allowOverlap="1" wp14:anchorId="593FF0B7" wp14:editId="05027BB8">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Pr>
        <w:rFonts w:ascii="Times New Roman" w:hAnsi="Times New Roman" w:cs="Times New Roman"/>
        <w:noProof/>
        <w:lang w:val="nl-NL" w:eastAsia="nl-NL"/>
      </w:rPr>
      <w:drawing>
        <wp:anchor distT="36576" distB="36576" distL="36576" distR="36576" simplePos="0" relativeHeight="251661312" behindDoc="0" locked="0" layoutInCell="1" allowOverlap="1" wp14:anchorId="4B50F026" wp14:editId="7B19C562">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70B"/>
    <w:multiLevelType w:val="hybridMultilevel"/>
    <w:tmpl w:val="954C1E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3E21C7"/>
    <w:multiLevelType w:val="hybridMultilevel"/>
    <w:tmpl w:val="31DA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13130"/>
    <w:multiLevelType w:val="hybridMultilevel"/>
    <w:tmpl w:val="8DF6AA7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D7A39BF"/>
    <w:multiLevelType w:val="hybridMultilevel"/>
    <w:tmpl w:val="E486923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60321D"/>
    <w:multiLevelType w:val="hybridMultilevel"/>
    <w:tmpl w:val="95AA30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34856C9"/>
    <w:multiLevelType w:val="hybridMultilevel"/>
    <w:tmpl w:val="47D4F79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5726F65"/>
    <w:multiLevelType w:val="hybridMultilevel"/>
    <w:tmpl w:val="A2AAF3C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FA2441F"/>
    <w:multiLevelType w:val="hybridMultilevel"/>
    <w:tmpl w:val="14E61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CC2A9C"/>
    <w:multiLevelType w:val="hybridMultilevel"/>
    <w:tmpl w:val="A77A7F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4F627F"/>
    <w:multiLevelType w:val="hybridMultilevel"/>
    <w:tmpl w:val="042A28D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D8D3947"/>
    <w:multiLevelType w:val="hybridMultilevel"/>
    <w:tmpl w:val="50CE7E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6F648EF"/>
    <w:multiLevelType w:val="hybridMultilevel"/>
    <w:tmpl w:val="59B60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8D91221"/>
    <w:multiLevelType w:val="hybridMultilevel"/>
    <w:tmpl w:val="3A5A1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A440BFE"/>
    <w:multiLevelType w:val="hybridMultilevel"/>
    <w:tmpl w:val="7804D4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563B23"/>
    <w:multiLevelType w:val="hybridMultilevel"/>
    <w:tmpl w:val="CB981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E7A1B69"/>
    <w:multiLevelType w:val="hybridMultilevel"/>
    <w:tmpl w:val="17824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2A207A3"/>
    <w:multiLevelType w:val="hybridMultilevel"/>
    <w:tmpl w:val="48C6550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470B2C64"/>
    <w:multiLevelType w:val="hybridMultilevel"/>
    <w:tmpl w:val="7746530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4ADB6550"/>
    <w:multiLevelType w:val="hybridMultilevel"/>
    <w:tmpl w:val="09F419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8F7039"/>
    <w:multiLevelType w:val="hybridMultilevel"/>
    <w:tmpl w:val="250C947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58910008"/>
    <w:multiLevelType w:val="hybridMultilevel"/>
    <w:tmpl w:val="9F1A42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6FBC55E9"/>
    <w:multiLevelType w:val="hybridMultilevel"/>
    <w:tmpl w:val="0600AAF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2335BE0"/>
    <w:multiLevelType w:val="hybridMultilevel"/>
    <w:tmpl w:val="BA40B0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6F56227"/>
    <w:multiLevelType w:val="hybridMultilevel"/>
    <w:tmpl w:val="5E80E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F732B09"/>
    <w:multiLevelType w:val="hybridMultilevel"/>
    <w:tmpl w:val="7792997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F787BA6"/>
    <w:multiLevelType w:val="hybridMultilevel"/>
    <w:tmpl w:val="C3FE5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3"/>
  </w:num>
  <w:num w:numId="4">
    <w:abstractNumId w:val="1"/>
  </w:num>
  <w:num w:numId="5">
    <w:abstractNumId w:val="22"/>
  </w:num>
  <w:num w:numId="6">
    <w:abstractNumId w:val="2"/>
  </w:num>
  <w:num w:numId="7">
    <w:abstractNumId w:val="12"/>
  </w:num>
  <w:num w:numId="8">
    <w:abstractNumId w:val="3"/>
  </w:num>
  <w:num w:numId="9">
    <w:abstractNumId w:val="8"/>
  </w:num>
  <w:num w:numId="10">
    <w:abstractNumId w:val="17"/>
  </w:num>
  <w:num w:numId="11">
    <w:abstractNumId w:val="9"/>
  </w:num>
  <w:num w:numId="12">
    <w:abstractNumId w:val="10"/>
  </w:num>
  <w:num w:numId="13">
    <w:abstractNumId w:val="15"/>
  </w:num>
  <w:num w:numId="14">
    <w:abstractNumId w:val="16"/>
  </w:num>
  <w:num w:numId="15">
    <w:abstractNumId w:val="18"/>
  </w:num>
  <w:num w:numId="16">
    <w:abstractNumId w:val="14"/>
  </w:num>
  <w:num w:numId="17">
    <w:abstractNumId w:val="11"/>
  </w:num>
  <w:num w:numId="18">
    <w:abstractNumId w:val="0"/>
  </w:num>
  <w:num w:numId="19">
    <w:abstractNumId w:val="5"/>
  </w:num>
  <w:num w:numId="20">
    <w:abstractNumId w:val="6"/>
  </w:num>
  <w:num w:numId="21">
    <w:abstractNumId w:val="20"/>
  </w:num>
  <w:num w:numId="22">
    <w:abstractNumId w:val="19"/>
  </w:num>
  <w:num w:numId="23">
    <w:abstractNumId w:val="23"/>
  </w:num>
  <w:num w:numId="24">
    <w:abstractNumId w:val="7"/>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xtDSxNDOxsDQ2MzVR0lEKTi0uzszPAykwrgUAqIaeOiwAAAA="/>
  </w:docVars>
  <w:rsids>
    <w:rsidRoot w:val="005752D9"/>
    <w:rsid w:val="00001710"/>
    <w:rsid w:val="000017B5"/>
    <w:rsid w:val="00001AEA"/>
    <w:rsid w:val="00003170"/>
    <w:rsid w:val="00007845"/>
    <w:rsid w:val="00012178"/>
    <w:rsid w:val="00012751"/>
    <w:rsid w:val="00013968"/>
    <w:rsid w:val="00015931"/>
    <w:rsid w:val="000163B4"/>
    <w:rsid w:val="00017DB4"/>
    <w:rsid w:val="00020518"/>
    <w:rsid w:val="00025538"/>
    <w:rsid w:val="00027686"/>
    <w:rsid w:val="00027DD7"/>
    <w:rsid w:val="000315D3"/>
    <w:rsid w:val="000331E4"/>
    <w:rsid w:val="00036F25"/>
    <w:rsid w:val="0004089B"/>
    <w:rsid w:val="000453A9"/>
    <w:rsid w:val="0005193C"/>
    <w:rsid w:val="000541AC"/>
    <w:rsid w:val="0005574F"/>
    <w:rsid w:val="0005637F"/>
    <w:rsid w:val="000601ED"/>
    <w:rsid w:val="000616BA"/>
    <w:rsid w:val="000638A2"/>
    <w:rsid w:val="0006567B"/>
    <w:rsid w:val="000730FB"/>
    <w:rsid w:val="00076158"/>
    <w:rsid w:val="00077DE8"/>
    <w:rsid w:val="00081FC0"/>
    <w:rsid w:val="00083270"/>
    <w:rsid w:val="00093209"/>
    <w:rsid w:val="00093DBD"/>
    <w:rsid w:val="00094299"/>
    <w:rsid w:val="000950CE"/>
    <w:rsid w:val="00097E33"/>
    <w:rsid w:val="000A36B1"/>
    <w:rsid w:val="000A665B"/>
    <w:rsid w:val="000A75F3"/>
    <w:rsid w:val="000B065F"/>
    <w:rsid w:val="000C1B2A"/>
    <w:rsid w:val="000C2AF7"/>
    <w:rsid w:val="000C5640"/>
    <w:rsid w:val="000D07C9"/>
    <w:rsid w:val="000D2D5F"/>
    <w:rsid w:val="000D35D8"/>
    <w:rsid w:val="000D3D37"/>
    <w:rsid w:val="000D431E"/>
    <w:rsid w:val="000D6F93"/>
    <w:rsid w:val="000D74BD"/>
    <w:rsid w:val="000D7AFB"/>
    <w:rsid w:val="000D7EA4"/>
    <w:rsid w:val="000E5F35"/>
    <w:rsid w:val="000F080D"/>
    <w:rsid w:val="000F0E5B"/>
    <w:rsid w:val="000F1077"/>
    <w:rsid w:val="000F2F97"/>
    <w:rsid w:val="000F7F9B"/>
    <w:rsid w:val="00101D6E"/>
    <w:rsid w:val="0010264F"/>
    <w:rsid w:val="00105A00"/>
    <w:rsid w:val="00106E16"/>
    <w:rsid w:val="001112DB"/>
    <w:rsid w:val="00115B37"/>
    <w:rsid w:val="00125000"/>
    <w:rsid w:val="00127490"/>
    <w:rsid w:val="001277BD"/>
    <w:rsid w:val="00127E81"/>
    <w:rsid w:val="001334FF"/>
    <w:rsid w:val="00133C8B"/>
    <w:rsid w:val="0013402D"/>
    <w:rsid w:val="001363F0"/>
    <w:rsid w:val="001412AF"/>
    <w:rsid w:val="001451DE"/>
    <w:rsid w:val="001456E4"/>
    <w:rsid w:val="0014728D"/>
    <w:rsid w:val="001472CD"/>
    <w:rsid w:val="00150F45"/>
    <w:rsid w:val="0015423B"/>
    <w:rsid w:val="00155456"/>
    <w:rsid w:val="00161E83"/>
    <w:rsid w:val="0016338C"/>
    <w:rsid w:val="00163947"/>
    <w:rsid w:val="00166577"/>
    <w:rsid w:val="00177406"/>
    <w:rsid w:val="00185290"/>
    <w:rsid w:val="0018588E"/>
    <w:rsid w:val="001868C1"/>
    <w:rsid w:val="00187085"/>
    <w:rsid w:val="001902AD"/>
    <w:rsid w:val="00191B58"/>
    <w:rsid w:val="001950F8"/>
    <w:rsid w:val="00195839"/>
    <w:rsid w:val="001A0651"/>
    <w:rsid w:val="001A79E5"/>
    <w:rsid w:val="001B2001"/>
    <w:rsid w:val="001B696A"/>
    <w:rsid w:val="001B7D2A"/>
    <w:rsid w:val="001C1C33"/>
    <w:rsid w:val="001C1DB7"/>
    <w:rsid w:val="001C5524"/>
    <w:rsid w:val="001D2BAE"/>
    <w:rsid w:val="001E2722"/>
    <w:rsid w:val="001E3EC0"/>
    <w:rsid w:val="001E4974"/>
    <w:rsid w:val="001F1DA2"/>
    <w:rsid w:val="001F1DF4"/>
    <w:rsid w:val="001F38A3"/>
    <w:rsid w:val="001F5C3F"/>
    <w:rsid w:val="001F5F19"/>
    <w:rsid w:val="00204D47"/>
    <w:rsid w:val="00205490"/>
    <w:rsid w:val="00206448"/>
    <w:rsid w:val="00212DE0"/>
    <w:rsid w:val="00214ED8"/>
    <w:rsid w:val="00217142"/>
    <w:rsid w:val="0022008F"/>
    <w:rsid w:val="00222D5D"/>
    <w:rsid w:val="002232DC"/>
    <w:rsid w:val="0022392B"/>
    <w:rsid w:val="0022734B"/>
    <w:rsid w:val="00233C73"/>
    <w:rsid w:val="00241677"/>
    <w:rsid w:val="00243C9C"/>
    <w:rsid w:val="002448C6"/>
    <w:rsid w:val="002449DC"/>
    <w:rsid w:val="00245D97"/>
    <w:rsid w:val="002466DB"/>
    <w:rsid w:val="00246B8D"/>
    <w:rsid w:val="0024750A"/>
    <w:rsid w:val="00256895"/>
    <w:rsid w:val="00261833"/>
    <w:rsid w:val="00264153"/>
    <w:rsid w:val="0026437E"/>
    <w:rsid w:val="00264969"/>
    <w:rsid w:val="0026564F"/>
    <w:rsid w:val="00265F45"/>
    <w:rsid w:val="00266357"/>
    <w:rsid w:val="00267FA1"/>
    <w:rsid w:val="002711A2"/>
    <w:rsid w:val="00271972"/>
    <w:rsid w:val="00273566"/>
    <w:rsid w:val="0027374E"/>
    <w:rsid w:val="00282ABC"/>
    <w:rsid w:val="00282BCF"/>
    <w:rsid w:val="00285ACC"/>
    <w:rsid w:val="00287707"/>
    <w:rsid w:val="002909DA"/>
    <w:rsid w:val="00297C2C"/>
    <w:rsid w:val="002A1C1B"/>
    <w:rsid w:val="002A353D"/>
    <w:rsid w:val="002A4332"/>
    <w:rsid w:val="002B57A8"/>
    <w:rsid w:val="002C4565"/>
    <w:rsid w:val="002C4F38"/>
    <w:rsid w:val="002C52C7"/>
    <w:rsid w:val="002C5D18"/>
    <w:rsid w:val="002C6B64"/>
    <w:rsid w:val="002D3C64"/>
    <w:rsid w:val="002D3FE5"/>
    <w:rsid w:val="002D52EE"/>
    <w:rsid w:val="002D64BC"/>
    <w:rsid w:val="002D7BB6"/>
    <w:rsid w:val="002E2774"/>
    <w:rsid w:val="002E4B4C"/>
    <w:rsid w:val="002E5FAF"/>
    <w:rsid w:val="002F011E"/>
    <w:rsid w:val="002F1605"/>
    <w:rsid w:val="002F28D6"/>
    <w:rsid w:val="00305DDB"/>
    <w:rsid w:val="00307290"/>
    <w:rsid w:val="00310EC4"/>
    <w:rsid w:val="00311626"/>
    <w:rsid w:val="00312A56"/>
    <w:rsid w:val="00315040"/>
    <w:rsid w:val="003155AF"/>
    <w:rsid w:val="00323371"/>
    <w:rsid w:val="00323C6E"/>
    <w:rsid w:val="00324E91"/>
    <w:rsid w:val="003262E1"/>
    <w:rsid w:val="00326894"/>
    <w:rsid w:val="00334356"/>
    <w:rsid w:val="00334FA3"/>
    <w:rsid w:val="0033583A"/>
    <w:rsid w:val="00337764"/>
    <w:rsid w:val="003422E0"/>
    <w:rsid w:val="003441E0"/>
    <w:rsid w:val="003442E8"/>
    <w:rsid w:val="00346907"/>
    <w:rsid w:val="00346B3C"/>
    <w:rsid w:val="00347143"/>
    <w:rsid w:val="0035442B"/>
    <w:rsid w:val="00357101"/>
    <w:rsid w:val="00360BD1"/>
    <w:rsid w:val="003656C9"/>
    <w:rsid w:val="003659E6"/>
    <w:rsid w:val="00366696"/>
    <w:rsid w:val="00372218"/>
    <w:rsid w:val="00374E64"/>
    <w:rsid w:val="00375D55"/>
    <w:rsid w:val="00377452"/>
    <w:rsid w:val="00380D26"/>
    <w:rsid w:val="0038163C"/>
    <w:rsid w:val="00383BA2"/>
    <w:rsid w:val="003930CA"/>
    <w:rsid w:val="0039441A"/>
    <w:rsid w:val="003958AF"/>
    <w:rsid w:val="003A12EA"/>
    <w:rsid w:val="003A7BD8"/>
    <w:rsid w:val="003B0A1C"/>
    <w:rsid w:val="003B36B7"/>
    <w:rsid w:val="003B5839"/>
    <w:rsid w:val="003C6349"/>
    <w:rsid w:val="003D19A2"/>
    <w:rsid w:val="003D2297"/>
    <w:rsid w:val="003D3812"/>
    <w:rsid w:val="003D586E"/>
    <w:rsid w:val="003D644C"/>
    <w:rsid w:val="003D77DF"/>
    <w:rsid w:val="003E1B24"/>
    <w:rsid w:val="003E256A"/>
    <w:rsid w:val="003E4B48"/>
    <w:rsid w:val="003E4DC6"/>
    <w:rsid w:val="003E4E1D"/>
    <w:rsid w:val="003E7A48"/>
    <w:rsid w:val="003F32A1"/>
    <w:rsid w:val="003F3CA0"/>
    <w:rsid w:val="003F4E4E"/>
    <w:rsid w:val="003F4EA4"/>
    <w:rsid w:val="003F595F"/>
    <w:rsid w:val="003F5ED9"/>
    <w:rsid w:val="003F7D2E"/>
    <w:rsid w:val="00401902"/>
    <w:rsid w:val="00406327"/>
    <w:rsid w:val="00411628"/>
    <w:rsid w:val="0041184E"/>
    <w:rsid w:val="00411B81"/>
    <w:rsid w:val="004151A8"/>
    <w:rsid w:val="004156EC"/>
    <w:rsid w:val="00416D90"/>
    <w:rsid w:val="00416FC7"/>
    <w:rsid w:val="00420B42"/>
    <w:rsid w:val="00423500"/>
    <w:rsid w:val="004239F3"/>
    <w:rsid w:val="004330DE"/>
    <w:rsid w:val="00434881"/>
    <w:rsid w:val="004352DE"/>
    <w:rsid w:val="004357B2"/>
    <w:rsid w:val="00435DDE"/>
    <w:rsid w:val="00444CA1"/>
    <w:rsid w:val="00450CB3"/>
    <w:rsid w:val="00450EB8"/>
    <w:rsid w:val="0045180F"/>
    <w:rsid w:val="00452361"/>
    <w:rsid w:val="00461160"/>
    <w:rsid w:val="00466145"/>
    <w:rsid w:val="004677AC"/>
    <w:rsid w:val="0047125D"/>
    <w:rsid w:val="0047277E"/>
    <w:rsid w:val="0047490E"/>
    <w:rsid w:val="00475121"/>
    <w:rsid w:val="004825DD"/>
    <w:rsid w:val="00483DD5"/>
    <w:rsid w:val="004841D8"/>
    <w:rsid w:val="00484F00"/>
    <w:rsid w:val="00491061"/>
    <w:rsid w:val="00492BBF"/>
    <w:rsid w:val="00493700"/>
    <w:rsid w:val="004949AE"/>
    <w:rsid w:val="00496D7D"/>
    <w:rsid w:val="00497C3F"/>
    <w:rsid w:val="004A0716"/>
    <w:rsid w:val="004A09DD"/>
    <w:rsid w:val="004A1BE1"/>
    <w:rsid w:val="004A2350"/>
    <w:rsid w:val="004A2471"/>
    <w:rsid w:val="004A3158"/>
    <w:rsid w:val="004A3F70"/>
    <w:rsid w:val="004A5723"/>
    <w:rsid w:val="004B3FF0"/>
    <w:rsid w:val="004B79C3"/>
    <w:rsid w:val="004C0F50"/>
    <w:rsid w:val="004C1D6A"/>
    <w:rsid w:val="004C1DF0"/>
    <w:rsid w:val="004C2FEE"/>
    <w:rsid w:val="004C4063"/>
    <w:rsid w:val="004D1046"/>
    <w:rsid w:val="004D2024"/>
    <w:rsid w:val="004D211C"/>
    <w:rsid w:val="004D4C32"/>
    <w:rsid w:val="004E307C"/>
    <w:rsid w:val="004E6D3D"/>
    <w:rsid w:val="004E743F"/>
    <w:rsid w:val="004F0F6F"/>
    <w:rsid w:val="004F38F0"/>
    <w:rsid w:val="004F434C"/>
    <w:rsid w:val="0050019D"/>
    <w:rsid w:val="0050645E"/>
    <w:rsid w:val="00512A69"/>
    <w:rsid w:val="005159E3"/>
    <w:rsid w:val="00537842"/>
    <w:rsid w:val="00540CAC"/>
    <w:rsid w:val="00540DDD"/>
    <w:rsid w:val="005421E8"/>
    <w:rsid w:val="005431A1"/>
    <w:rsid w:val="00544710"/>
    <w:rsid w:val="00544871"/>
    <w:rsid w:val="0054617A"/>
    <w:rsid w:val="00551147"/>
    <w:rsid w:val="005518B8"/>
    <w:rsid w:val="0055357A"/>
    <w:rsid w:val="005554AA"/>
    <w:rsid w:val="005663C0"/>
    <w:rsid w:val="005668F8"/>
    <w:rsid w:val="0057089C"/>
    <w:rsid w:val="005723FB"/>
    <w:rsid w:val="00572932"/>
    <w:rsid w:val="005752D9"/>
    <w:rsid w:val="00575307"/>
    <w:rsid w:val="00576804"/>
    <w:rsid w:val="00576B00"/>
    <w:rsid w:val="00577E6F"/>
    <w:rsid w:val="0058282E"/>
    <w:rsid w:val="00582C82"/>
    <w:rsid w:val="00583636"/>
    <w:rsid w:val="00583CA7"/>
    <w:rsid w:val="00586703"/>
    <w:rsid w:val="00590A44"/>
    <w:rsid w:val="00590D59"/>
    <w:rsid w:val="005919CA"/>
    <w:rsid w:val="00592046"/>
    <w:rsid w:val="00594934"/>
    <w:rsid w:val="005953C2"/>
    <w:rsid w:val="005964B9"/>
    <w:rsid w:val="005A1C07"/>
    <w:rsid w:val="005A76BF"/>
    <w:rsid w:val="005B0428"/>
    <w:rsid w:val="005B0F62"/>
    <w:rsid w:val="005B6AE4"/>
    <w:rsid w:val="005B6AE5"/>
    <w:rsid w:val="005B7F3F"/>
    <w:rsid w:val="005C1A21"/>
    <w:rsid w:val="005C24B2"/>
    <w:rsid w:val="005C2892"/>
    <w:rsid w:val="005C3F1E"/>
    <w:rsid w:val="005D0607"/>
    <w:rsid w:val="005D37C7"/>
    <w:rsid w:val="005D6CBE"/>
    <w:rsid w:val="005D7463"/>
    <w:rsid w:val="005E2A79"/>
    <w:rsid w:val="005E4F37"/>
    <w:rsid w:val="005F286E"/>
    <w:rsid w:val="0060202D"/>
    <w:rsid w:val="00603180"/>
    <w:rsid w:val="00603E26"/>
    <w:rsid w:val="0060484E"/>
    <w:rsid w:val="006068D5"/>
    <w:rsid w:val="00610204"/>
    <w:rsid w:val="00611164"/>
    <w:rsid w:val="006159C1"/>
    <w:rsid w:val="00615A12"/>
    <w:rsid w:val="00615EAE"/>
    <w:rsid w:val="00616EB4"/>
    <w:rsid w:val="00620A4C"/>
    <w:rsid w:val="00620CFD"/>
    <w:rsid w:val="00622DDC"/>
    <w:rsid w:val="00631BD4"/>
    <w:rsid w:val="00635984"/>
    <w:rsid w:val="006367EB"/>
    <w:rsid w:val="00640271"/>
    <w:rsid w:val="0064482E"/>
    <w:rsid w:val="00650FE3"/>
    <w:rsid w:val="0065108F"/>
    <w:rsid w:val="0065334B"/>
    <w:rsid w:val="006554FF"/>
    <w:rsid w:val="00660BF5"/>
    <w:rsid w:val="00663495"/>
    <w:rsid w:val="00664EE0"/>
    <w:rsid w:val="006669D4"/>
    <w:rsid w:val="00667F25"/>
    <w:rsid w:val="00671830"/>
    <w:rsid w:val="00675B4A"/>
    <w:rsid w:val="00680859"/>
    <w:rsid w:val="00684F44"/>
    <w:rsid w:val="00685D72"/>
    <w:rsid w:val="00690E2A"/>
    <w:rsid w:val="006919EB"/>
    <w:rsid w:val="00692619"/>
    <w:rsid w:val="0069306B"/>
    <w:rsid w:val="006957A0"/>
    <w:rsid w:val="00696669"/>
    <w:rsid w:val="006A3EE1"/>
    <w:rsid w:val="006B08A3"/>
    <w:rsid w:val="006B29AB"/>
    <w:rsid w:val="006B2B36"/>
    <w:rsid w:val="006B47CA"/>
    <w:rsid w:val="006C1689"/>
    <w:rsid w:val="006C281C"/>
    <w:rsid w:val="006C3E49"/>
    <w:rsid w:val="006C424F"/>
    <w:rsid w:val="006C649E"/>
    <w:rsid w:val="006C69CA"/>
    <w:rsid w:val="006D0025"/>
    <w:rsid w:val="006D1E05"/>
    <w:rsid w:val="006D3461"/>
    <w:rsid w:val="006D5EEE"/>
    <w:rsid w:val="006D6E29"/>
    <w:rsid w:val="006D7D08"/>
    <w:rsid w:val="006E1377"/>
    <w:rsid w:val="006E36F8"/>
    <w:rsid w:val="006E384B"/>
    <w:rsid w:val="006E4BFC"/>
    <w:rsid w:val="006E659F"/>
    <w:rsid w:val="006E7228"/>
    <w:rsid w:val="006E7D3E"/>
    <w:rsid w:val="006F15F3"/>
    <w:rsid w:val="006F6710"/>
    <w:rsid w:val="006F684C"/>
    <w:rsid w:val="00701EDC"/>
    <w:rsid w:val="00703801"/>
    <w:rsid w:val="00706709"/>
    <w:rsid w:val="00710160"/>
    <w:rsid w:val="00711470"/>
    <w:rsid w:val="00714114"/>
    <w:rsid w:val="0071558F"/>
    <w:rsid w:val="00716F62"/>
    <w:rsid w:val="0072009C"/>
    <w:rsid w:val="007239DB"/>
    <w:rsid w:val="00723B6B"/>
    <w:rsid w:val="007257B8"/>
    <w:rsid w:val="0072672F"/>
    <w:rsid w:val="0073017D"/>
    <w:rsid w:val="00731384"/>
    <w:rsid w:val="00731F9D"/>
    <w:rsid w:val="00732511"/>
    <w:rsid w:val="007333F2"/>
    <w:rsid w:val="007345B9"/>
    <w:rsid w:val="00735B6D"/>
    <w:rsid w:val="007402B2"/>
    <w:rsid w:val="007535CD"/>
    <w:rsid w:val="00753735"/>
    <w:rsid w:val="0075449A"/>
    <w:rsid w:val="00756AFC"/>
    <w:rsid w:val="0076266E"/>
    <w:rsid w:val="007641DD"/>
    <w:rsid w:val="00764AB1"/>
    <w:rsid w:val="00764E7C"/>
    <w:rsid w:val="00767393"/>
    <w:rsid w:val="00775A2C"/>
    <w:rsid w:val="00777591"/>
    <w:rsid w:val="00780E72"/>
    <w:rsid w:val="00781E06"/>
    <w:rsid w:val="00785F5B"/>
    <w:rsid w:val="00791442"/>
    <w:rsid w:val="00793E3E"/>
    <w:rsid w:val="007968C5"/>
    <w:rsid w:val="007A071F"/>
    <w:rsid w:val="007A4BA1"/>
    <w:rsid w:val="007A5CBD"/>
    <w:rsid w:val="007A7599"/>
    <w:rsid w:val="007B02E1"/>
    <w:rsid w:val="007B0C19"/>
    <w:rsid w:val="007B2AB3"/>
    <w:rsid w:val="007B6986"/>
    <w:rsid w:val="007B73CC"/>
    <w:rsid w:val="007B748E"/>
    <w:rsid w:val="007C0102"/>
    <w:rsid w:val="007C0351"/>
    <w:rsid w:val="007C126E"/>
    <w:rsid w:val="007C2CFD"/>
    <w:rsid w:val="007C3E20"/>
    <w:rsid w:val="007D0F43"/>
    <w:rsid w:val="007D1AEF"/>
    <w:rsid w:val="007D3506"/>
    <w:rsid w:val="007E29B9"/>
    <w:rsid w:val="007E413A"/>
    <w:rsid w:val="007E4A7D"/>
    <w:rsid w:val="007E6D2F"/>
    <w:rsid w:val="007F0BCE"/>
    <w:rsid w:val="00810774"/>
    <w:rsid w:val="0081206F"/>
    <w:rsid w:val="008128B1"/>
    <w:rsid w:val="0081614C"/>
    <w:rsid w:val="00817AB7"/>
    <w:rsid w:val="00820D8D"/>
    <w:rsid w:val="008226BA"/>
    <w:rsid w:val="00825535"/>
    <w:rsid w:val="00826E21"/>
    <w:rsid w:val="00833D69"/>
    <w:rsid w:val="00836274"/>
    <w:rsid w:val="00841D0C"/>
    <w:rsid w:val="0084211F"/>
    <w:rsid w:val="0084244E"/>
    <w:rsid w:val="008432EE"/>
    <w:rsid w:val="008531C6"/>
    <w:rsid w:val="00855F25"/>
    <w:rsid w:val="00856084"/>
    <w:rsid w:val="00857755"/>
    <w:rsid w:val="00867CBE"/>
    <w:rsid w:val="008704A3"/>
    <w:rsid w:val="008745F7"/>
    <w:rsid w:val="00874BFC"/>
    <w:rsid w:val="00875976"/>
    <w:rsid w:val="00877D5F"/>
    <w:rsid w:val="008827CF"/>
    <w:rsid w:val="0088329F"/>
    <w:rsid w:val="008839FD"/>
    <w:rsid w:val="00883FD4"/>
    <w:rsid w:val="00884408"/>
    <w:rsid w:val="00884F00"/>
    <w:rsid w:val="008851EA"/>
    <w:rsid w:val="0088522A"/>
    <w:rsid w:val="00885BA9"/>
    <w:rsid w:val="00890B27"/>
    <w:rsid w:val="008919E6"/>
    <w:rsid w:val="008933C9"/>
    <w:rsid w:val="00893C07"/>
    <w:rsid w:val="008959A6"/>
    <w:rsid w:val="00896965"/>
    <w:rsid w:val="00897E20"/>
    <w:rsid w:val="008A05CF"/>
    <w:rsid w:val="008A0D47"/>
    <w:rsid w:val="008A392F"/>
    <w:rsid w:val="008A7262"/>
    <w:rsid w:val="008B68F1"/>
    <w:rsid w:val="008B7BCD"/>
    <w:rsid w:val="008C20B4"/>
    <w:rsid w:val="008C3AED"/>
    <w:rsid w:val="008C557C"/>
    <w:rsid w:val="008D1946"/>
    <w:rsid w:val="008D1CF2"/>
    <w:rsid w:val="008E2DE5"/>
    <w:rsid w:val="008E4766"/>
    <w:rsid w:val="008F005D"/>
    <w:rsid w:val="008F0D5F"/>
    <w:rsid w:val="008F1671"/>
    <w:rsid w:val="008F1A31"/>
    <w:rsid w:val="008F27D1"/>
    <w:rsid w:val="008F2DD1"/>
    <w:rsid w:val="008F45A9"/>
    <w:rsid w:val="008F4DF9"/>
    <w:rsid w:val="008F6864"/>
    <w:rsid w:val="008F7F32"/>
    <w:rsid w:val="00904D01"/>
    <w:rsid w:val="00906212"/>
    <w:rsid w:val="00907DFD"/>
    <w:rsid w:val="0091272B"/>
    <w:rsid w:val="00916729"/>
    <w:rsid w:val="0091794B"/>
    <w:rsid w:val="009240BA"/>
    <w:rsid w:val="0092588A"/>
    <w:rsid w:val="00925BCA"/>
    <w:rsid w:val="009261AD"/>
    <w:rsid w:val="00927343"/>
    <w:rsid w:val="00932811"/>
    <w:rsid w:val="009341A8"/>
    <w:rsid w:val="009357CC"/>
    <w:rsid w:val="00941BD6"/>
    <w:rsid w:val="009427FE"/>
    <w:rsid w:val="00942B5B"/>
    <w:rsid w:val="009457C7"/>
    <w:rsid w:val="00947961"/>
    <w:rsid w:val="009548D0"/>
    <w:rsid w:val="009658DC"/>
    <w:rsid w:val="00972FB0"/>
    <w:rsid w:val="009755A5"/>
    <w:rsid w:val="00976CC1"/>
    <w:rsid w:val="009774E2"/>
    <w:rsid w:val="0098126F"/>
    <w:rsid w:val="00981331"/>
    <w:rsid w:val="00982A71"/>
    <w:rsid w:val="009831EE"/>
    <w:rsid w:val="0099127E"/>
    <w:rsid w:val="00991B77"/>
    <w:rsid w:val="0099751A"/>
    <w:rsid w:val="009A2BA2"/>
    <w:rsid w:val="009A49B6"/>
    <w:rsid w:val="009B2FA8"/>
    <w:rsid w:val="009B38CA"/>
    <w:rsid w:val="009B43B2"/>
    <w:rsid w:val="009B4836"/>
    <w:rsid w:val="009B4D92"/>
    <w:rsid w:val="009B5C3C"/>
    <w:rsid w:val="009C7215"/>
    <w:rsid w:val="009D3228"/>
    <w:rsid w:val="009D3600"/>
    <w:rsid w:val="009D4878"/>
    <w:rsid w:val="009E1756"/>
    <w:rsid w:val="009E4400"/>
    <w:rsid w:val="009E6E39"/>
    <w:rsid w:val="009E7E50"/>
    <w:rsid w:val="009F12E1"/>
    <w:rsid w:val="009F1603"/>
    <w:rsid w:val="009F3A59"/>
    <w:rsid w:val="009F5A9B"/>
    <w:rsid w:val="009F7B2C"/>
    <w:rsid w:val="009F7FBA"/>
    <w:rsid w:val="00A0149E"/>
    <w:rsid w:val="00A03054"/>
    <w:rsid w:val="00A034A7"/>
    <w:rsid w:val="00A139A6"/>
    <w:rsid w:val="00A20C4C"/>
    <w:rsid w:val="00A21CB0"/>
    <w:rsid w:val="00A21CC8"/>
    <w:rsid w:val="00A24E91"/>
    <w:rsid w:val="00A24ED9"/>
    <w:rsid w:val="00A2546E"/>
    <w:rsid w:val="00A26C09"/>
    <w:rsid w:val="00A322A9"/>
    <w:rsid w:val="00A32893"/>
    <w:rsid w:val="00A36C55"/>
    <w:rsid w:val="00A415BB"/>
    <w:rsid w:val="00A43D77"/>
    <w:rsid w:val="00A46153"/>
    <w:rsid w:val="00A468ED"/>
    <w:rsid w:val="00A47F47"/>
    <w:rsid w:val="00A52133"/>
    <w:rsid w:val="00A525FE"/>
    <w:rsid w:val="00A52BFA"/>
    <w:rsid w:val="00A53F40"/>
    <w:rsid w:val="00A54060"/>
    <w:rsid w:val="00A540E3"/>
    <w:rsid w:val="00A564ED"/>
    <w:rsid w:val="00A57B12"/>
    <w:rsid w:val="00A6016D"/>
    <w:rsid w:val="00A608E3"/>
    <w:rsid w:val="00A63A1F"/>
    <w:rsid w:val="00A64DA7"/>
    <w:rsid w:val="00A652F0"/>
    <w:rsid w:val="00A70BA0"/>
    <w:rsid w:val="00A71872"/>
    <w:rsid w:val="00A74B9C"/>
    <w:rsid w:val="00A80BFA"/>
    <w:rsid w:val="00A85616"/>
    <w:rsid w:val="00A85F76"/>
    <w:rsid w:val="00A919F7"/>
    <w:rsid w:val="00A9540F"/>
    <w:rsid w:val="00AA30CB"/>
    <w:rsid w:val="00AA488A"/>
    <w:rsid w:val="00AA5C2E"/>
    <w:rsid w:val="00AA7E4D"/>
    <w:rsid w:val="00AB1DDE"/>
    <w:rsid w:val="00AB2D9D"/>
    <w:rsid w:val="00AB646E"/>
    <w:rsid w:val="00AC193C"/>
    <w:rsid w:val="00AC46FF"/>
    <w:rsid w:val="00AC7B95"/>
    <w:rsid w:val="00AD142A"/>
    <w:rsid w:val="00AD15EE"/>
    <w:rsid w:val="00AD741B"/>
    <w:rsid w:val="00AD7AB0"/>
    <w:rsid w:val="00AD7EBC"/>
    <w:rsid w:val="00AE554D"/>
    <w:rsid w:val="00AF4F9B"/>
    <w:rsid w:val="00AF5B18"/>
    <w:rsid w:val="00AF7396"/>
    <w:rsid w:val="00B00508"/>
    <w:rsid w:val="00B00E1E"/>
    <w:rsid w:val="00B00E50"/>
    <w:rsid w:val="00B00F1F"/>
    <w:rsid w:val="00B02BDE"/>
    <w:rsid w:val="00B02E1A"/>
    <w:rsid w:val="00B1422E"/>
    <w:rsid w:val="00B23EB3"/>
    <w:rsid w:val="00B270E0"/>
    <w:rsid w:val="00B3016C"/>
    <w:rsid w:val="00B30455"/>
    <w:rsid w:val="00B319AB"/>
    <w:rsid w:val="00B32D7E"/>
    <w:rsid w:val="00B35447"/>
    <w:rsid w:val="00B3671B"/>
    <w:rsid w:val="00B4197E"/>
    <w:rsid w:val="00B43B6F"/>
    <w:rsid w:val="00B45752"/>
    <w:rsid w:val="00B5217F"/>
    <w:rsid w:val="00B52DAC"/>
    <w:rsid w:val="00B54627"/>
    <w:rsid w:val="00B55AD4"/>
    <w:rsid w:val="00B61790"/>
    <w:rsid w:val="00B620F5"/>
    <w:rsid w:val="00B64F99"/>
    <w:rsid w:val="00B71880"/>
    <w:rsid w:val="00B72009"/>
    <w:rsid w:val="00B72542"/>
    <w:rsid w:val="00B72FB3"/>
    <w:rsid w:val="00B7383E"/>
    <w:rsid w:val="00B73F6A"/>
    <w:rsid w:val="00B76D37"/>
    <w:rsid w:val="00B80760"/>
    <w:rsid w:val="00B82B5E"/>
    <w:rsid w:val="00B82B8C"/>
    <w:rsid w:val="00B867FD"/>
    <w:rsid w:val="00B86B50"/>
    <w:rsid w:val="00B87138"/>
    <w:rsid w:val="00B87A44"/>
    <w:rsid w:val="00B94315"/>
    <w:rsid w:val="00B9764D"/>
    <w:rsid w:val="00B97AC9"/>
    <w:rsid w:val="00B97D5B"/>
    <w:rsid w:val="00BA0DAD"/>
    <w:rsid w:val="00BA0E9D"/>
    <w:rsid w:val="00BA29A2"/>
    <w:rsid w:val="00BA4FDF"/>
    <w:rsid w:val="00BA5EF4"/>
    <w:rsid w:val="00BB1D5D"/>
    <w:rsid w:val="00BB72F1"/>
    <w:rsid w:val="00BC4B65"/>
    <w:rsid w:val="00BD1848"/>
    <w:rsid w:val="00BD1B3C"/>
    <w:rsid w:val="00BD1FC3"/>
    <w:rsid w:val="00BD5E0D"/>
    <w:rsid w:val="00BD7FCD"/>
    <w:rsid w:val="00BE20EB"/>
    <w:rsid w:val="00BE2B06"/>
    <w:rsid w:val="00BE6A17"/>
    <w:rsid w:val="00BF42F2"/>
    <w:rsid w:val="00BF58AB"/>
    <w:rsid w:val="00C00A78"/>
    <w:rsid w:val="00C011E6"/>
    <w:rsid w:val="00C053C4"/>
    <w:rsid w:val="00C10845"/>
    <w:rsid w:val="00C10AE1"/>
    <w:rsid w:val="00C16702"/>
    <w:rsid w:val="00C21C59"/>
    <w:rsid w:val="00C31064"/>
    <w:rsid w:val="00C36405"/>
    <w:rsid w:val="00C36407"/>
    <w:rsid w:val="00C40101"/>
    <w:rsid w:val="00C425BF"/>
    <w:rsid w:val="00C42E73"/>
    <w:rsid w:val="00C42EA2"/>
    <w:rsid w:val="00C4406D"/>
    <w:rsid w:val="00C51F5A"/>
    <w:rsid w:val="00C56A2E"/>
    <w:rsid w:val="00C632AE"/>
    <w:rsid w:val="00C66402"/>
    <w:rsid w:val="00C6649F"/>
    <w:rsid w:val="00C73BDD"/>
    <w:rsid w:val="00C772DA"/>
    <w:rsid w:val="00C823CD"/>
    <w:rsid w:val="00C83835"/>
    <w:rsid w:val="00C87E47"/>
    <w:rsid w:val="00C90764"/>
    <w:rsid w:val="00C93A69"/>
    <w:rsid w:val="00C9563E"/>
    <w:rsid w:val="00C96273"/>
    <w:rsid w:val="00CA38E2"/>
    <w:rsid w:val="00CA5483"/>
    <w:rsid w:val="00CB1BB1"/>
    <w:rsid w:val="00CB1F57"/>
    <w:rsid w:val="00CB2594"/>
    <w:rsid w:val="00CB3D00"/>
    <w:rsid w:val="00CB6DCE"/>
    <w:rsid w:val="00CC6ECB"/>
    <w:rsid w:val="00CC760E"/>
    <w:rsid w:val="00CD0F2F"/>
    <w:rsid w:val="00CE3234"/>
    <w:rsid w:val="00CE74F8"/>
    <w:rsid w:val="00CE7B6E"/>
    <w:rsid w:val="00CF452C"/>
    <w:rsid w:val="00CF4EB9"/>
    <w:rsid w:val="00CF5CA7"/>
    <w:rsid w:val="00CF7AE8"/>
    <w:rsid w:val="00D07EB7"/>
    <w:rsid w:val="00D158B1"/>
    <w:rsid w:val="00D20336"/>
    <w:rsid w:val="00D21AFF"/>
    <w:rsid w:val="00D25C99"/>
    <w:rsid w:val="00D26EF1"/>
    <w:rsid w:val="00D277D7"/>
    <w:rsid w:val="00D33CA5"/>
    <w:rsid w:val="00D343C8"/>
    <w:rsid w:val="00D4196C"/>
    <w:rsid w:val="00D466E6"/>
    <w:rsid w:val="00D46E45"/>
    <w:rsid w:val="00D50780"/>
    <w:rsid w:val="00D509D7"/>
    <w:rsid w:val="00D50AD9"/>
    <w:rsid w:val="00D51884"/>
    <w:rsid w:val="00D52699"/>
    <w:rsid w:val="00D52DB6"/>
    <w:rsid w:val="00D531D1"/>
    <w:rsid w:val="00D559F8"/>
    <w:rsid w:val="00D56FA3"/>
    <w:rsid w:val="00D57955"/>
    <w:rsid w:val="00D57BC2"/>
    <w:rsid w:val="00D6042D"/>
    <w:rsid w:val="00D62B32"/>
    <w:rsid w:val="00D63F51"/>
    <w:rsid w:val="00D65399"/>
    <w:rsid w:val="00D65C2E"/>
    <w:rsid w:val="00D70787"/>
    <w:rsid w:val="00D71832"/>
    <w:rsid w:val="00D72094"/>
    <w:rsid w:val="00D74788"/>
    <w:rsid w:val="00D800FA"/>
    <w:rsid w:val="00D8096F"/>
    <w:rsid w:val="00D827B7"/>
    <w:rsid w:val="00D834F8"/>
    <w:rsid w:val="00D84B7E"/>
    <w:rsid w:val="00D86609"/>
    <w:rsid w:val="00D93829"/>
    <w:rsid w:val="00D94E90"/>
    <w:rsid w:val="00D95211"/>
    <w:rsid w:val="00D9523E"/>
    <w:rsid w:val="00D9604D"/>
    <w:rsid w:val="00D97D04"/>
    <w:rsid w:val="00DA0615"/>
    <w:rsid w:val="00DA27D2"/>
    <w:rsid w:val="00DA4304"/>
    <w:rsid w:val="00DA5926"/>
    <w:rsid w:val="00DA5E15"/>
    <w:rsid w:val="00DA7A30"/>
    <w:rsid w:val="00DB09DC"/>
    <w:rsid w:val="00DB0F5E"/>
    <w:rsid w:val="00DB1F26"/>
    <w:rsid w:val="00DB2FD0"/>
    <w:rsid w:val="00DB5CBB"/>
    <w:rsid w:val="00DB5DBE"/>
    <w:rsid w:val="00DC0200"/>
    <w:rsid w:val="00DC487B"/>
    <w:rsid w:val="00DC5360"/>
    <w:rsid w:val="00DC5A49"/>
    <w:rsid w:val="00DC6333"/>
    <w:rsid w:val="00DD1A97"/>
    <w:rsid w:val="00DD27AE"/>
    <w:rsid w:val="00DD55A1"/>
    <w:rsid w:val="00DD744C"/>
    <w:rsid w:val="00DE095A"/>
    <w:rsid w:val="00DF3D2F"/>
    <w:rsid w:val="00DF6741"/>
    <w:rsid w:val="00DF6867"/>
    <w:rsid w:val="00E116B5"/>
    <w:rsid w:val="00E15CA4"/>
    <w:rsid w:val="00E16C1E"/>
    <w:rsid w:val="00E203C5"/>
    <w:rsid w:val="00E22E88"/>
    <w:rsid w:val="00E25D5B"/>
    <w:rsid w:val="00E26BBD"/>
    <w:rsid w:val="00E27B7B"/>
    <w:rsid w:val="00E27BFE"/>
    <w:rsid w:val="00E367F2"/>
    <w:rsid w:val="00E43BDC"/>
    <w:rsid w:val="00E47B34"/>
    <w:rsid w:val="00E50D15"/>
    <w:rsid w:val="00E527BC"/>
    <w:rsid w:val="00E559E7"/>
    <w:rsid w:val="00E57CD6"/>
    <w:rsid w:val="00E63054"/>
    <w:rsid w:val="00E64978"/>
    <w:rsid w:val="00E70ECA"/>
    <w:rsid w:val="00E75EC5"/>
    <w:rsid w:val="00E7632B"/>
    <w:rsid w:val="00E81F2A"/>
    <w:rsid w:val="00E832E6"/>
    <w:rsid w:val="00E8407F"/>
    <w:rsid w:val="00E850B8"/>
    <w:rsid w:val="00E86CAC"/>
    <w:rsid w:val="00E87AE0"/>
    <w:rsid w:val="00E87CA9"/>
    <w:rsid w:val="00E909AD"/>
    <w:rsid w:val="00E91CEC"/>
    <w:rsid w:val="00E972A9"/>
    <w:rsid w:val="00EA12E7"/>
    <w:rsid w:val="00EA15CB"/>
    <w:rsid w:val="00EA3275"/>
    <w:rsid w:val="00EA3B4C"/>
    <w:rsid w:val="00EA3D6F"/>
    <w:rsid w:val="00EA60BC"/>
    <w:rsid w:val="00EA7E8D"/>
    <w:rsid w:val="00EB1D05"/>
    <w:rsid w:val="00EB7F10"/>
    <w:rsid w:val="00EC0127"/>
    <w:rsid w:val="00EC349D"/>
    <w:rsid w:val="00EC4B83"/>
    <w:rsid w:val="00EC7DF8"/>
    <w:rsid w:val="00ED0DE8"/>
    <w:rsid w:val="00ED2529"/>
    <w:rsid w:val="00EE016C"/>
    <w:rsid w:val="00EE3DB2"/>
    <w:rsid w:val="00EE4F31"/>
    <w:rsid w:val="00EE4FFA"/>
    <w:rsid w:val="00EE52C2"/>
    <w:rsid w:val="00EE589D"/>
    <w:rsid w:val="00EE68C5"/>
    <w:rsid w:val="00EE7ADC"/>
    <w:rsid w:val="00EF3080"/>
    <w:rsid w:val="00EF37C1"/>
    <w:rsid w:val="00EF58BC"/>
    <w:rsid w:val="00EF72D2"/>
    <w:rsid w:val="00EF73DE"/>
    <w:rsid w:val="00F0188B"/>
    <w:rsid w:val="00F01BAB"/>
    <w:rsid w:val="00F04E52"/>
    <w:rsid w:val="00F055A5"/>
    <w:rsid w:val="00F12149"/>
    <w:rsid w:val="00F125AD"/>
    <w:rsid w:val="00F12652"/>
    <w:rsid w:val="00F14EBC"/>
    <w:rsid w:val="00F15142"/>
    <w:rsid w:val="00F15E00"/>
    <w:rsid w:val="00F168FB"/>
    <w:rsid w:val="00F179E5"/>
    <w:rsid w:val="00F17D0F"/>
    <w:rsid w:val="00F219A4"/>
    <w:rsid w:val="00F23C39"/>
    <w:rsid w:val="00F3097F"/>
    <w:rsid w:val="00F30BB6"/>
    <w:rsid w:val="00F31451"/>
    <w:rsid w:val="00F346A2"/>
    <w:rsid w:val="00F464B8"/>
    <w:rsid w:val="00F46A1B"/>
    <w:rsid w:val="00F502E7"/>
    <w:rsid w:val="00F55384"/>
    <w:rsid w:val="00F62202"/>
    <w:rsid w:val="00F63F03"/>
    <w:rsid w:val="00F65C5D"/>
    <w:rsid w:val="00F7026D"/>
    <w:rsid w:val="00F70337"/>
    <w:rsid w:val="00F70FA4"/>
    <w:rsid w:val="00F736B9"/>
    <w:rsid w:val="00F746F3"/>
    <w:rsid w:val="00F76901"/>
    <w:rsid w:val="00F77B16"/>
    <w:rsid w:val="00F83EED"/>
    <w:rsid w:val="00F86382"/>
    <w:rsid w:val="00F87294"/>
    <w:rsid w:val="00F87A0C"/>
    <w:rsid w:val="00F90F0A"/>
    <w:rsid w:val="00F94812"/>
    <w:rsid w:val="00FB3319"/>
    <w:rsid w:val="00FB39D0"/>
    <w:rsid w:val="00FB5A20"/>
    <w:rsid w:val="00FC299E"/>
    <w:rsid w:val="00FC59CA"/>
    <w:rsid w:val="00FD1058"/>
    <w:rsid w:val="00FD6680"/>
    <w:rsid w:val="00FD6D8A"/>
    <w:rsid w:val="00FE047A"/>
    <w:rsid w:val="00FE0997"/>
    <w:rsid w:val="00FE302F"/>
    <w:rsid w:val="00FE383A"/>
    <w:rsid w:val="00FF3F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90118"/>
  <w15:docId w15:val="{1EB00802-5BA0-4811-B812-AC34A21D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26894"/>
    <w:pPr>
      <w:spacing w:after="0" w:line="240" w:lineRule="auto"/>
    </w:pPr>
    <w:rPr>
      <w:rFonts w:asciiTheme="minorHAnsi" w:hAnsiTheme="minorHAnsi"/>
      <w:sz w:val="22"/>
      <w:szCs w:val="24"/>
      <w:lang w:val="en-US"/>
    </w:rPr>
  </w:style>
  <w:style w:type="paragraph" w:styleId="Kop1">
    <w:name w:val="heading 1"/>
    <w:basedOn w:val="Standaard"/>
    <w:next w:val="Standaard"/>
    <w:link w:val="Kop1Char"/>
    <w:uiPriority w:val="9"/>
    <w:qFormat/>
    <w:rsid w:val="00383BA2"/>
    <w:pPr>
      <w:keepNext/>
      <w:keepLines/>
      <w:spacing w:before="240"/>
      <w:outlineLvl w:val="0"/>
    </w:pPr>
    <w:rPr>
      <w:rFonts w:eastAsiaTheme="majorEastAsia" w:cstheme="majorBidi"/>
      <w:color w:val="365F91" w:themeColor="accent1" w:themeShade="BF"/>
      <w:sz w:val="32"/>
      <w:szCs w:val="32"/>
    </w:rPr>
  </w:style>
  <w:style w:type="paragraph" w:styleId="Kop2">
    <w:name w:val="heading 2"/>
    <w:basedOn w:val="Standaard"/>
    <w:next w:val="Standaard"/>
    <w:link w:val="Kop2Char"/>
    <w:uiPriority w:val="9"/>
    <w:unhideWhenUsed/>
    <w:qFormat/>
    <w:rsid w:val="001F5C3F"/>
    <w:pPr>
      <w:keepNext/>
      <w:keepLines/>
      <w:spacing w:before="40"/>
      <w:outlineLvl w:val="1"/>
    </w:pPr>
    <w:rPr>
      <w:rFonts w:eastAsiaTheme="majorEastAsia" w:cstheme="majorBidi"/>
      <w:color w:val="365F91" w:themeColor="accent1" w:themeShade="BF"/>
      <w:sz w:val="26"/>
      <w:szCs w:val="26"/>
    </w:rPr>
  </w:style>
  <w:style w:type="paragraph" w:styleId="Kop3">
    <w:name w:val="heading 3"/>
    <w:basedOn w:val="Standaard"/>
    <w:next w:val="Standaard"/>
    <w:link w:val="Kop3Char"/>
    <w:uiPriority w:val="9"/>
    <w:unhideWhenUsed/>
    <w:qFormat/>
    <w:rsid w:val="004A5723"/>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E4400"/>
    <w:pPr>
      <w:tabs>
        <w:tab w:val="center" w:pos="4536"/>
        <w:tab w:val="right" w:pos="9072"/>
      </w:tabs>
    </w:pPr>
  </w:style>
  <w:style w:type="character" w:customStyle="1" w:styleId="KoptekstChar">
    <w:name w:val="Koptekst Char"/>
    <w:basedOn w:val="Standaardalinea-lettertype"/>
    <w:link w:val="Koptekst"/>
    <w:uiPriority w:val="99"/>
    <w:rsid w:val="009E4400"/>
  </w:style>
  <w:style w:type="paragraph" w:styleId="Voettekst">
    <w:name w:val="footer"/>
    <w:basedOn w:val="Standaard"/>
    <w:link w:val="VoettekstChar"/>
    <w:uiPriority w:val="99"/>
    <w:unhideWhenUsed/>
    <w:rsid w:val="009E4400"/>
    <w:pPr>
      <w:tabs>
        <w:tab w:val="center" w:pos="4536"/>
        <w:tab w:val="right" w:pos="9072"/>
      </w:tabs>
    </w:pPr>
  </w:style>
  <w:style w:type="character" w:customStyle="1" w:styleId="VoettekstChar">
    <w:name w:val="Voettekst Char"/>
    <w:basedOn w:val="Standaardalinea-lettertype"/>
    <w:link w:val="Voettekst"/>
    <w:uiPriority w:val="99"/>
    <w:rsid w:val="009E4400"/>
  </w:style>
  <w:style w:type="paragraph" w:styleId="Ballontekst">
    <w:name w:val="Balloon Text"/>
    <w:basedOn w:val="Standaard"/>
    <w:link w:val="BallontekstChar"/>
    <w:uiPriority w:val="99"/>
    <w:semiHidden/>
    <w:unhideWhenUsed/>
    <w:rsid w:val="009E4400"/>
    <w:rPr>
      <w:rFonts w:ascii="Tahoma" w:hAnsi="Tahoma" w:cs="Tahoma"/>
      <w:sz w:val="16"/>
      <w:szCs w:val="16"/>
    </w:rPr>
  </w:style>
  <w:style w:type="character" w:customStyle="1" w:styleId="BallontekstChar">
    <w:name w:val="Ballontekst Char"/>
    <w:basedOn w:val="Standaardalinea-lettertype"/>
    <w:link w:val="Ballontekst"/>
    <w:uiPriority w:val="99"/>
    <w:semiHidden/>
    <w:rsid w:val="009E4400"/>
    <w:rPr>
      <w:rFonts w:ascii="Tahoma" w:hAnsi="Tahoma" w:cs="Tahoma"/>
      <w:sz w:val="16"/>
      <w:szCs w:val="16"/>
    </w:rPr>
  </w:style>
  <w:style w:type="character" w:styleId="Paginanummer">
    <w:name w:val="page number"/>
    <w:basedOn w:val="Standaardalinea-lettertype"/>
    <w:uiPriority w:val="99"/>
    <w:semiHidden/>
    <w:unhideWhenUsed/>
    <w:rsid w:val="009E4400"/>
  </w:style>
  <w:style w:type="paragraph" w:styleId="Lijstalinea">
    <w:name w:val="List Paragraph"/>
    <w:basedOn w:val="Standaard"/>
    <w:uiPriority w:val="34"/>
    <w:qFormat/>
    <w:rsid w:val="00DA5926"/>
    <w:pPr>
      <w:ind w:left="720"/>
      <w:contextualSpacing/>
    </w:pPr>
  </w:style>
  <w:style w:type="paragraph" w:styleId="Documentstructuur">
    <w:name w:val="Document Map"/>
    <w:basedOn w:val="Standaard"/>
    <w:link w:val="DocumentstructuurChar"/>
    <w:uiPriority w:val="99"/>
    <w:semiHidden/>
    <w:unhideWhenUsed/>
    <w:rsid w:val="0004089B"/>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04089B"/>
    <w:rPr>
      <w:rFonts w:ascii="Tahoma" w:hAnsi="Tahoma" w:cs="Tahoma"/>
      <w:sz w:val="16"/>
      <w:szCs w:val="16"/>
    </w:rPr>
  </w:style>
  <w:style w:type="table" w:styleId="Tabelraster">
    <w:name w:val="Table Grid"/>
    <w:basedOn w:val="Standaardtabel"/>
    <w:uiPriority w:val="59"/>
    <w:rsid w:val="00B61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83BA2"/>
    <w:rPr>
      <w:rFonts w:asciiTheme="minorHAnsi" w:eastAsiaTheme="majorEastAsia" w:hAnsiTheme="minorHAnsi" w:cstheme="majorBidi"/>
      <w:color w:val="365F91" w:themeColor="accent1" w:themeShade="BF"/>
      <w:sz w:val="32"/>
      <w:szCs w:val="32"/>
      <w:lang w:val="en-US"/>
    </w:rPr>
  </w:style>
  <w:style w:type="character" w:customStyle="1" w:styleId="Kop2Char">
    <w:name w:val="Kop 2 Char"/>
    <w:basedOn w:val="Standaardalinea-lettertype"/>
    <w:link w:val="Kop2"/>
    <w:uiPriority w:val="9"/>
    <w:rsid w:val="001F5C3F"/>
    <w:rPr>
      <w:rFonts w:asciiTheme="minorHAnsi" w:eastAsiaTheme="majorEastAsia" w:hAnsiTheme="minorHAnsi" w:cstheme="majorBidi"/>
      <w:color w:val="365F91" w:themeColor="accent1" w:themeShade="BF"/>
      <w:sz w:val="26"/>
      <w:szCs w:val="26"/>
      <w:lang w:val="en-US"/>
    </w:rPr>
  </w:style>
  <w:style w:type="character" w:customStyle="1" w:styleId="normalchar1">
    <w:name w:val="normal__char1"/>
    <w:basedOn w:val="Standaardalinea-lettertype"/>
    <w:rsid w:val="00DC5360"/>
    <w:rPr>
      <w:rFonts w:ascii="Calibri" w:hAnsi="Calibri" w:hint="default"/>
      <w:sz w:val="22"/>
      <w:szCs w:val="22"/>
    </w:rPr>
  </w:style>
  <w:style w:type="character" w:customStyle="1" w:styleId="alt-edited1">
    <w:name w:val="alt-edited1"/>
    <w:basedOn w:val="Standaardalinea-lettertype"/>
    <w:rsid w:val="00C4406D"/>
    <w:rPr>
      <w:color w:val="4D90F0"/>
    </w:rPr>
  </w:style>
  <w:style w:type="character" w:styleId="Hyperlink">
    <w:name w:val="Hyperlink"/>
    <w:basedOn w:val="Standaardalinea-lettertype"/>
    <w:uiPriority w:val="99"/>
    <w:unhideWhenUsed/>
    <w:rsid w:val="005752D9"/>
    <w:rPr>
      <w:color w:val="0000FF" w:themeColor="hyperlink"/>
      <w:u w:val="single"/>
    </w:rPr>
  </w:style>
  <w:style w:type="character" w:styleId="Tekstvantijdelijkeaanduiding">
    <w:name w:val="Placeholder Text"/>
    <w:basedOn w:val="Standaardalinea-lettertype"/>
    <w:uiPriority w:val="99"/>
    <w:semiHidden/>
    <w:rsid w:val="00590A44"/>
    <w:rPr>
      <w:color w:val="808080"/>
    </w:rPr>
  </w:style>
  <w:style w:type="character" w:customStyle="1" w:styleId="apple-converted-space">
    <w:name w:val="apple-converted-space"/>
    <w:basedOn w:val="Standaardalinea-lettertype"/>
    <w:rsid w:val="000601ED"/>
  </w:style>
  <w:style w:type="paragraph" w:styleId="Geenafstand">
    <w:name w:val="No Spacing"/>
    <w:uiPriority w:val="1"/>
    <w:qFormat/>
    <w:rsid w:val="00EF58BC"/>
    <w:pPr>
      <w:spacing w:after="0" w:line="240" w:lineRule="auto"/>
    </w:pPr>
    <w:rPr>
      <w:rFonts w:asciiTheme="minorHAnsi" w:hAnsiTheme="minorHAnsi"/>
      <w:sz w:val="22"/>
      <w:szCs w:val="24"/>
      <w:lang w:val="en-US"/>
    </w:rPr>
  </w:style>
  <w:style w:type="paragraph" w:styleId="Bijschrift">
    <w:name w:val="caption"/>
    <w:basedOn w:val="Standaard"/>
    <w:next w:val="Standaard"/>
    <w:uiPriority w:val="35"/>
    <w:unhideWhenUsed/>
    <w:qFormat/>
    <w:rsid w:val="005C2892"/>
    <w:pPr>
      <w:spacing w:after="200"/>
    </w:pPr>
    <w:rPr>
      <w:i/>
      <w:iCs/>
      <w:color w:val="1F497D" w:themeColor="text2"/>
      <w:sz w:val="18"/>
      <w:szCs w:val="18"/>
    </w:rPr>
  </w:style>
  <w:style w:type="character" w:styleId="GevolgdeHyperlink">
    <w:name w:val="FollowedHyperlink"/>
    <w:basedOn w:val="Standaardalinea-lettertype"/>
    <w:uiPriority w:val="99"/>
    <w:semiHidden/>
    <w:unhideWhenUsed/>
    <w:rsid w:val="0081614C"/>
    <w:rPr>
      <w:color w:val="800080" w:themeColor="followedHyperlink"/>
      <w:u w:val="single"/>
    </w:rPr>
  </w:style>
  <w:style w:type="character" w:customStyle="1" w:styleId="Kop3Char">
    <w:name w:val="Kop 3 Char"/>
    <w:basedOn w:val="Standaardalinea-lettertype"/>
    <w:link w:val="Kop3"/>
    <w:uiPriority w:val="9"/>
    <w:rsid w:val="004A5723"/>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99846">
      <w:bodyDiv w:val="1"/>
      <w:marLeft w:val="0"/>
      <w:marRight w:val="0"/>
      <w:marTop w:val="0"/>
      <w:marBottom w:val="0"/>
      <w:divBdr>
        <w:top w:val="none" w:sz="0" w:space="0" w:color="auto"/>
        <w:left w:val="none" w:sz="0" w:space="0" w:color="auto"/>
        <w:bottom w:val="none" w:sz="0" w:space="0" w:color="auto"/>
        <w:right w:val="none" w:sz="0" w:space="0" w:color="auto"/>
      </w:divBdr>
    </w:div>
    <w:div w:id="96712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nocker@roc-teraa.n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b.porobic@roc-teraa.n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reecodecamp.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eveloper.mozilla.org/nl/docs/Web/JavaScrip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min\Downloads\assignment%20-%20NAAM%20OPDRACHT%20-%20VAK%20-%20Vx%20-%20TTO%20-%20ICT%20college%202017%20(3).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 - NAAM OPDRACHT - VAK - Vx - TTO - ICT college 2017 (3)</Template>
  <TotalTime>2580</TotalTime>
  <Pages>2</Pages>
  <Words>434</Words>
  <Characters>2389</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Memo template</vt:lpstr>
      <vt:lpstr>Memo template</vt:lpstr>
    </vt:vector>
  </TitlesOfParts>
  <Company>ROC Ter AA</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template</dc:title>
  <dc:creator>Benjamin</dc:creator>
  <cp:lastModifiedBy>Ruben van de Ven</cp:lastModifiedBy>
  <cp:revision>788</cp:revision>
  <dcterms:created xsi:type="dcterms:W3CDTF">2017-03-27T09:44:00Z</dcterms:created>
  <dcterms:modified xsi:type="dcterms:W3CDTF">2019-01-25T16:51:00Z</dcterms:modified>
</cp:coreProperties>
</file>